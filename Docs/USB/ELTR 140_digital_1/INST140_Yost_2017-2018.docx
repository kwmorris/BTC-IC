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39" w:rsidRDefault="00863A39" w:rsidP="00EA77A1">
      <w:pPr>
        <w:rPr>
          <w:rStyle w:val="Heading2Char"/>
        </w:rPr>
        <w:sectPr w:rsidR="00863A39" w:rsidSect="00E876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88" w:gutter="0"/>
          <w:cols w:space="720"/>
          <w:docGrid w:linePitch="360"/>
        </w:sectPr>
      </w:pPr>
    </w:p>
    <w:p w:rsidR="005964A5" w:rsidRDefault="002420BB" w:rsidP="005964A5">
      <w:pPr>
        <w:rPr>
          <w:b/>
        </w:rPr>
      </w:pPr>
      <w:r>
        <w:rPr>
          <w:rStyle w:val="Heading2Char"/>
        </w:rPr>
        <w:t>INSTRUCTOR NAME</w:t>
      </w:r>
      <w:r w:rsidR="005964A5" w:rsidRPr="00D375B1">
        <w:rPr>
          <w:rStyle w:val="Heading2Char"/>
        </w:rPr>
        <w:t>:</w:t>
      </w:r>
      <w:r>
        <w:rPr>
          <w:rStyle w:val="Heading2Char"/>
        </w:rPr>
        <w:t xml:space="preserve"> </w:t>
      </w:r>
      <w:r w:rsidR="005964A5" w:rsidRPr="008D6174">
        <w:rPr>
          <w:b/>
        </w:rPr>
        <w:t xml:space="preserve"> </w:t>
      </w:r>
      <w:sdt>
        <w:sdtPr>
          <w:id w:val="-1844696891"/>
          <w:lock w:val="sdtLocked"/>
          <w:placeholder>
            <w:docPart w:val="A75912D9404A452CB1AEAC81CA3F2893"/>
          </w:placeholder>
          <w:text/>
        </w:sdtPr>
        <w:sdtEndPr/>
        <w:sdtContent>
          <w:permStart w:id="1015678884" w:edGrp="everyone"/>
          <w:r w:rsidR="001E3B5F">
            <w:t>Bobby (Robert) Yost</w:t>
          </w:r>
          <w:permEnd w:id="1015678884"/>
        </w:sdtContent>
      </w:sdt>
    </w:p>
    <w:p w:rsidR="005964A5" w:rsidRPr="00991E10" w:rsidRDefault="002420BB" w:rsidP="002420BB">
      <w:pPr>
        <w:ind w:right="-18"/>
        <w:rPr>
          <w:b/>
        </w:rPr>
        <w:sectPr w:rsidR="005964A5" w:rsidRPr="00991E10" w:rsidSect="002420BB">
          <w:type w:val="continuous"/>
          <w:pgSz w:w="12240" w:h="15840"/>
          <w:pgMar w:top="1440" w:right="810" w:bottom="1440" w:left="1440" w:header="720" w:footer="720" w:gutter="0"/>
          <w:cols w:num="2" w:space="0" w:equalWidth="0">
            <w:col w:w="5400" w:space="0"/>
            <w:col w:w="4590" w:space="144"/>
          </w:cols>
          <w:docGrid w:linePitch="360"/>
        </w:sectPr>
      </w:pPr>
      <w:r>
        <w:rPr>
          <w:rStyle w:val="Heading2Char"/>
        </w:rPr>
        <w:t>EMAIL</w:t>
      </w:r>
      <w:r w:rsidRPr="00D375B1">
        <w:rPr>
          <w:rStyle w:val="Heading2Char"/>
        </w:rPr>
        <w:t>:</w:t>
      </w:r>
      <w:r>
        <w:rPr>
          <w:rStyle w:val="Heading2Char"/>
        </w:rPr>
        <w:t xml:space="preserve"> </w:t>
      </w:r>
      <w:r w:rsidRPr="008D6174">
        <w:rPr>
          <w:b/>
        </w:rPr>
        <w:t xml:space="preserve"> </w:t>
      </w:r>
      <w:sdt>
        <w:sdtPr>
          <w:id w:val="1502466043"/>
          <w:lock w:val="sdtLocked"/>
          <w:placeholder>
            <w:docPart w:val="2AD864D727914BB189D8DBD13269E5C4"/>
          </w:placeholder>
          <w:text/>
        </w:sdtPr>
        <w:sdtEndPr/>
        <w:sdtContent>
          <w:permStart w:id="457783780" w:edGrp="everyone"/>
          <w:r w:rsidR="001E3B5F">
            <w:t>ryost@btc.edu</w:t>
          </w:r>
          <w:permEnd w:id="457783780"/>
        </w:sdtContent>
      </w:sdt>
    </w:p>
    <w:p w:rsidR="009E53F0" w:rsidRDefault="002420BB" w:rsidP="009E53F0">
      <w:pPr>
        <w:ind w:right="-1080"/>
        <w:rPr>
          <w:b/>
        </w:rPr>
      </w:pPr>
      <w:r>
        <w:rPr>
          <w:rStyle w:val="Heading2Char"/>
        </w:rPr>
        <w:t>OFFICE</w:t>
      </w:r>
      <w:r w:rsidR="009E53F0">
        <w:rPr>
          <w:rStyle w:val="Heading2Char"/>
        </w:rPr>
        <w:t xml:space="preserve">: </w:t>
      </w:r>
      <w:r w:rsidR="009E53F0" w:rsidRPr="008D6174">
        <w:rPr>
          <w:b/>
        </w:rPr>
        <w:t xml:space="preserve"> </w:t>
      </w:r>
      <w:permStart w:id="135948304" w:edGrp="everyone"/>
      <w:sdt>
        <w:sdtPr>
          <w:id w:val="420147511"/>
          <w:placeholder>
            <w:docPart w:val="AD1B5E4162FC4CA98EDE49B70BFE5118"/>
          </w:placeholder>
          <w:text/>
        </w:sdtPr>
        <w:sdtEndPr/>
        <w:sdtContent>
          <w:r w:rsidR="001E3B5F">
            <w:t>DMC 125</w:t>
          </w:r>
        </w:sdtContent>
      </w:sdt>
      <w:permEnd w:id="135948304"/>
    </w:p>
    <w:p w:rsidR="00C044D5" w:rsidRDefault="00C044D5" w:rsidP="00A61FBE">
      <w:pPr>
        <w:ind w:right="-1080"/>
        <w:rPr>
          <w:b/>
        </w:rPr>
      </w:pPr>
      <w:r>
        <w:rPr>
          <w:rStyle w:val="Heading2Char"/>
        </w:rPr>
        <w:t>DEPT/COURSE #:</w:t>
      </w:r>
      <w:r w:rsidRPr="008D6174">
        <w:rPr>
          <w:b/>
        </w:rPr>
        <w:t xml:space="preserve"> </w:t>
      </w:r>
      <w:permStart w:id="511145008" w:edGrp="everyone"/>
      <w:sdt>
        <w:sdtPr>
          <w:id w:val="-1415468768"/>
          <w:lock w:val="sdtLocked"/>
          <w:placeholder>
            <w:docPart w:val="BDA5E309C92D4CCDB0BEA891C159AE05"/>
          </w:placeholder>
          <w:text/>
        </w:sdtPr>
        <w:sdtEndPr/>
        <w:sdtContent>
          <w:r w:rsidR="001E3B5F">
            <w:t>INST 140</w:t>
          </w:r>
        </w:sdtContent>
      </w:sdt>
      <w:permEnd w:id="511145008"/>
    </w:p>
    <w:p w:rsidR="009E53F0" w:rsidRDefault="002420BB" w:rsidP="002420BB">
      <w:pPr>
        <w:rPr>
          <w:b/>
        </w:rPr>
      </w:pPr>
      <w:r>
        <w:rPr>
          <w:rStyle w:val="Heading2Char"/>
        </w:rPr>
        <w:t>PHONE</w:t>
      </w:r>
      <w:r w:rsidR="009E53F0">
        <w:rPr>
          <w:rStyle w:val="Heading2Char"/>
        </w:rPr>
        <w:t xml:space="preserve">: </w:t>
      </w:r>
      <w:r w:rsidR="009E53F0" w:rsidRPr="008D6174">
        <w:rPr>
          <w:b/>
        </w:rPr>
        <w:t xml:space="preserve"> </w:t>
      </w:r>
      <w:sdt>
        <w:sdtPr>
          <w:id w:val="-1804078074"/>
          <w:placeholder>
            <w:docPart w:val="25D7B0BC37744A55A447956908DBD3D9"/>
          </w:placeholder>
          <w:text/>
        </w:sdtPr>
        <w:sdtEndPr/>
        <w:sdtContent>
          <w:permStart w:id="109472267" w:edGrp="everyone"/>
          <w:r w:rsidR="001E3B5F">
            <w:t>360-752-8361</w:t>
          </w:r>
        </w:sdtContent>
      </w:sdt>
      <w:permEnd w:id="109472267"/>
    </w:p>
    <w:p w:rsidR="00C044D5" w:rsidRDefault="00C044D5" w:rsidP="002420BB">
      <w:pPr>
        <w:rPr>
          <w:b/>
        </w:rPr>
      </w:pPr>
      <w:r>
        <w:rPr>
          <w:rStyle w:val="Heading2Char"/>
        </w:rPr>
        <w:t>QTR/YEAR</w:t>
      </w:r>
      <w:r w:rsidRPr="00D375B1">
        <w:rPr>
          <w:rStyle w:val="Heading2Char"/>
        </w:rPr>
        <w:t>:</w:t>
      </w:r>
      <w:r w:rsidR="002420BB">
        <w:rPr>
          <w:rStyle w:val="Heading2Char"/>
        </w:rPr>
        <w:t xml:space="preserve"> </w:t>
      </w:r>
      <w:r w:rsidRPr="008D6174">
        <w:rPr>
          <w:b/>
        </w:rPr>
        <w:t xml:space="preserve"> </w:t>
      </w:r>
      <w:sdt>
        <w:sdtPr>
          <w:id w:val="-522313575"/>
          <w:lock w:val="sdtLocked"/>
          <w:placeholder>
            <w:docPart w:val="528A2E5EA7084143815C308FA351CC9E"/>
          </w:placeholder>
          <w:text/>
        </w:sdtPr>
        <w:sdtEndPr/>
        <w:sdtContent>
          <w:permStart w:id="1947494389" w:edGrp="everyone"/>
          <w:r w:rsidR="00CA6EED">
            <w:t>Winter 2018</w:t>
          </w:r>
        </w:sdtContent>
      </w:sdt>
      <w:permEnd w:id="1947494389"/>
    </w:p>
    <w:p w:rsidR="00863A39" w:rsidRPr="00EF70EF" w:rsidRDefault="00863A39" w:rsidP="00C044D5">
      <w:pPr>
        <w:pStyle w:val="Heading2"/>
        <w:jc w:val="both"/>
        <w:rPr>
          <w:rFonts w:asciiTheme="minorHAnsi" w:hAnsiTheme="minorHAnsi"/>
          <w:b w:val="0"/>
        </w:rPr>
        <w:sectPr w:rsidR="00863A39" w:rsidRPr="00EF70EF" w:rsidSect="00A61FBE">
          <w:type w:val="continuous"/>
          <w:pgSz w:w="12240" w:h="15840"/>
          <w:pgMar w:top="1440" w:right="180" w:bottom="1440" w:left="1440" w:header="720" w:footer="720" w:gutter="0"/>
          <w:cols w:num="2" w:space="180"/>
          <w:docGrid w:linePitch="360"/>
        </w:sectPr>
      </w:pPr>
    </w:p>
    <w:p w:rsidR="00C044D5" w:rsidRDefault="00C044D5" w:rsidP="00C044D5">
      <w:pPr>
        <w:rPr>
          <w:b/>
        </w:rPr>
      </w:pPr>
      <w:r>
        <w:rPr>
          <w:rStyle w:val="Heading2Char"/>
        </w:rPr>
        <w:t>MEETING TIMES/DAYS</w:t>
      </w:r>
      <w:r w:rsidRPr="00D375B1">
        <w:rPr>
          <w:rStyle w:val="Heading2Char"/>
        </w:rPr>
        <w:t>:</w:t>
      </w:r>
      <w:r w:rsidRPr="008D6174">
        <w:rPr>
          <w:b/>
        </w:rPr>
        <w:t xml:space="preserve"> </w:t>
      </w:r>
      <w:sdt>
        <w:sdtPr>
          <w:id w:val="-700715349"/>
          <w:placeholder>
            <w:docPart w:val="D5EF5224170144E68003FAC775502D8F"/>
          </w:placeholder>
          <w:text/>
        </w:sdtPr>
        <w:sdtEndPr/>
        <w:sdtContent>
          <w:permStart w:id="1280377020" w:edGrp="everyone"/>
          <w:r w:rsidR="001E3B5F">
            <w:t>Monday through Friday 12:00</w:t>
          </w:r>
          <w:r w:rsidR="00CA6EED">
            <w:t xml:space="preserve"> to </w:t>
          </w:r>
          <w:r w:rsidR="001E3B5F">
            <w:t>5</w:t>
          </w:r>
          <w:r w:rsidR="00CA6EED">
            <w:t>:</w:t>
          </w:r>
          <w:r w:rsidR="001E3B5F">
            <w:t>0</w:t>
          </w:r>
          <w:r w:rsidR="00CA6EED">
            <w:t>0</w:t>
          </w:r>
          <w:permEnd w:id="1280377020"/>
        </w:sdtContent>
      </w:sdt>
    </w:p>
    <w:p w:rsidR="00863A39" w:rsidRDefault="00863A39" w:rsidP="00C044D5">
      <w:pPr>
        <w:pStyle w:val="Heading2"/>
        <w:rPr>
          <w:rStyle w:val="Heading2Char"/>
        </w:rPr>
        <w:sectPr w:rsidR="00863A39" w:rsidSect="00863A39">
          <w:type w:val="continuous"/>
          <w:pgSz w:w="12240" w:h="15840"/>
          <w:pgMar w:top="1440" w:right="1440" w:bottom="1440" w:left="1440" w:header="720" w:footer="720" w:gutter="0"/>
          <w:cols w:space="720"/>
          <w:docGrid w:linePitch="360"/>
        </w:sectPr>
      </w:pPr>
    </w:p>
    <w:p w:rsidR="00E57E42" w:rsidRDefault="00861671" w:rsidP="00847B7D">
      <w:pPr>
        <w:spacing w:after="0"/>
        <w:rPr>
          <w:b/>
        </w:rPr>
      </w:pPr>
      <w:r w:rsidRPr="00AB4E17">
        <w:rPr>
          <w:rStyle w:val="Heading2Char"/>
        </w:rPr>
        <w:t>CREDITS:</w:t>
      </w:r>
      <w:r w:rsidR="00C044D5" w:rsidRPr="00C044D5">
        <w:t xml:space="preserve"> </w:t>
      </w:r>
      <w:sdt>
        <w:sdtPr>
          <w:id w:val="-1891721233"/>
          <w:lock w:val="sdtLocked"/>
          <w:placeholder>
            <w:docPart w:val="2F547BA4F2D34324846F44CFDD67B2D7"/>
          </w:placeholder>
          <w:text/>
        </w:sdtPr>
        <w:sdtEndPr/>
        <w:sdtContent>
          <w:permStart w:id="762776577" w:edGrp="everyone"/>
          <w:r w:rsidR="00CA6EED">
            <w:t>5</w:t>
          </w:r>
          <w:permEnd w:id="762776577"/>
        </w:sdtContent>
      </w:sdt>
    </w:p>
    <w:p w:rsidR="00861671" w:rsidRPr="000F6719" w:rsidRDefault="00863A39" w:rsidP="00847B7D">
      <w:pPr>
        <w:pStyle w:val="NoSpacing"/>
        <w:spacing w:after="0"/>
        <w:ind w:right="-271"/>
      </w:pPr>
      <w:r>
        <w:rPr>
          <w:rStyle w:val="Heading2Char"/>
        </w:rPr>
        <w:br w:type="column"/>
      </w:r>
      <w:r>
        <w:rPr>
          <w:rStyle w:val="Heading2Char"/>
        </w:rPr>
        <w:t xml:space="preserve"> </w:t>
      </w:r>
      <w:r w:rsidR="00774F5E">
        <w:rPr>
          <w:rStyle w:val="Heading2Char"/>
        </w:rPr>
        <w:t>Theory</w:t>
      </w:r>
      <w:r w:rsidR="00861671" w:rsidRPr="007400F3">
        <w:rPr>
          <w:rStyle w:val="Heading2Char"/>
        </w:rPr>
        <w:t xml:space="preserve"> Hours:</w:t>
      </w:r>
      <w:r w:rsidR="00EF70EF">
        <w:rPr>
          <w:rStyle w:val="Heading3Char"/>
          <w:rFonts w:asciiTheme="minorHAnsi" w:hAnsiTheme="minorHAnsi"/>
          <w:b w:val="0"/>
        </w:rPr>
        <w:t xml:space="preserve"> </w:t>
      </w:r>
      <w:sdt>
        <w:sdtPr>
          <w:id w:val="559060801"/>
          <w:placeholder>
            <w:docPart w:val="D95F3AF1EC674A8DAE2060ECBDF8BF3A"/>
          </w:placeholder>
          <w:text/>
        </w:sdtPr>
        <w:sdtEndPr/>
        <w:sdtContent>
          <w:permStart w:id="276723199" w:edGrp="everyone"/>
          <w:r w:rsidR="001E3B5F">
            <w:t>33</w:t>
          </w:r>
          <w:permEnd w:id="276723199"/>
        </w:sdtContent>
      </w:sdt>
      <w:r w:rsidR="00E57E42">
        <w:t xml:space="preserve"> </w:t>
      </w:r>
      <w:r w:rsidR="00C044D5">
        <w:rPr>
          <w:rStyle w:val="Heading3Char"/>
        </w:rPr>
        <w:t xml:space="preserve"> </w:t>
      </w:r>
      <w:r w:rsidR="004850FB">
        <w:rPr>
          <w:rStyle w:val="Heading3Char"/>
        </w:rPr>
        <w:br w:type="column"/>
      </w:r>
      <w:r w:rsidR="00774F5E">
        <w:rPr>
          <w:rStyle w:val="Heading2Char"/>
        </w:rPr>
        <w:t>Guided Practice</w:t>
      </w:r>
      <w:r w:rsidR="00861671" w:rsidRPr="007400F3">
        <w:rPr>
          <w:rStyle w:val="Heading2Char"/>
        </w:rPr>
        <w:t xml:space="preserve"> Hours</w:t>
      </w:r>
      <w:r w:rsidR="00861671" w:rsidRPr="00AB4E17">
        <w:rPr>
          <w:rStyle w:val="Heading3Char"/>
        </w:rPr>
        <w:t>:</w:t>
      </w:r>
      <w:r w:rsidR="00EF70EF">
        <w:rPr>
          <w:rStyle w:val="Heading3Char"/>
          <w:rFonts w:asciiTheme="minorHAnsi" w:hAnsiTheme="minorHAnsi"/>
          <w:b w:val="0"/>
        </w:rPr>
        <w:t xml:space="preserve"> </w:t>
      </w:r>
      <w:permStart w:id="557474909" w:edGrp="everyone"/>
      <w:sdt>
        <w:sdtPr>
          <w:id w:val="2064287863"/>
          <w:placeholder>
            <w:docPart w:val="D5D96DB9D243498AB6AC24A7950C9384"/>
          </w:placeholder>
          <w:text/>
        </w:sdtPr>
        <w:sdtEndPr/>
        <w:sdtContent>
          <w:r w:rsidR="001E3B5F">
            <w:t>44</w:t>
          </w:r>
        </w:sdtContent>
      </w:sdt>
      <w:r w:rsidR="00E57E42">
        <w:t xml:space="preserve"> </w:t>
      </w:r>
      <w:r w:rsidR="00C044D5" w:rsidRPr="000F6719">
        <w:t xml:space="preserve"> </w:t>
      </w:r>
      <w:permEnd w:id="557474909"/>
      <w:r w:rsidR="004850FB">
        <w:rPr>
          <w:rStyle w:val="Heading3Char"/>
        </w:rPr>
        <w:br w:type="column"/>
      </w:r>
      <w:r w:rsidR="00774F5E">
        <w:rPr>
          <w:rStyle w:val="Heading2Char"/>
        </w:rPr>
        <w:t>Field Based Experience</w:t>
      </w:r>
      <w:r w:rsidR="00861671" w:rsidRPr="007400F3">
        <w:rPr>
          <w:rStyle w:val="Heading2Char"/>
        </w:rPr>
        <w:t xml:space="preserve"> Hours:</w:t>
      </w:r>
      <w:r w:rsidR="00EF70EF">
        <w:rPr>
          <w:rStyle w:val="Heading3Char"/>
          <w:rFonts w:asciiTheme="minorHAnsi" w:hAnsiTheme="minorHAnsi"/>
          <w:b w:val="0"/>
        </w:rPr>
        <w:t xml:space="preserve"> </w:t>
      </w:r>
      <w:sdt>
        <w:sdtPr>
          <w:id w:val="811680575"/>
          <w:lock w:val="sdtLocked"/>
          <w:placeholder>
            <w:docPart w:val="02B08E63AA104252BF04E1A283C12073"/>
          </w:placeholder>
          <w:text w:multiLine="1"/>
        </w:sdtPr>
        <w:sdtEndPr/>
        <w:sdtContent>
          <w:permStart w:id="1316775671" w:edGrp="everyone"/>
          <w:r w:rsidR="00CA6EED">
            <w:t>00</w:t>
          </w:r>
        </w:sdtContent>
      </w:sdt>
      <w:r w:rsidR="00C044D5" w:rsidRPr="000F6719">
        <w:t xml:space="preserve"> </w:t>
      </w:r>
      <w:permEnd w:id="1316775671"/>
    </w:p>
    <w:p w:rsidR="00863A39" w:rsidRDefault="00863A39" w:rsidP="00847B7D">
      <w:pPr>
        <w:pStyle w:val="Heading2"/>
        <w:sectPr w:rsidR="00863A39" w:rsidSect="00E57E42">
          <w:type w:val="continuous"/>
          <w:pgSz w:w="12240" w:h="15840"/>
          <w:pgMar w:top="1440" w:right="1170" w:bottom="1440" w:left="1440" w:header="720" w:footer="720" w:gutter="0"/>
          <w:cols w:num="4" w:space="331"/>
          <w:docGrid w:linePitch="360"/>
        </w:sectPr>
      </w:pPr>
    </w:p>
    <w:p w:rsidR="00AB4E17" w:rsidRDefault="00861671" w:rsidP="00847B7D">
      <w:pPr>
        <w:pStyle w:val="Heading2"/>
        <w:spacing w:before="0"/>
      </w:pPr>
      <w:r w:rsidRPr="008D6174">
        <w:t xml:space="preserve">COURSE </w:t>
      </w:r>
      <w:r w:rsidRPr="000F6719">
        <w:t>TITLE</w:t>
      </w:r>
      <w:r w:rsidR="000F6719">
        <w:t>:</w:t>
      </w:r>
      <w:r w:rsidR="009D19E3">
        <w:t xml:space="preserve"> </w:t>
      </w:r>
    </w:p>
    <w:p w:rsidR="00C044D5" w:rsidRPr="00C044D5" w:rsidRDefault="00CC3677" w:rsidP="009E53F0">
      <w:sdt>
        <w:sdtPr>
          <w:id w:val="1519117473"/>
          <w:placeholder>
            <w:docPart w:val="A44D9B83B7E5436AA94D214EC398D519"/>
          </w:placeholder>
          <w:temporary/>
          <w:text w:multiLine="1"/>
        </w:sdtPr>
        <w:sdtEndPr/>
        <w:sdtContent>
          <w:permStart w:id="538981823" w:edGrp="everyone"/>
          <w:r w:rsidR="001E3B5F">
            <w:t xml:space="preserve">Digital </w:t>
          </w:r>
          <w:r w:rsidR="007876E6">
            <w:t>I</w:t>
          </w:r>
          <w:permEnd w:id="538981823"/>
        </w:sdtContent>
      </w:sdt>
    </w:p>
    <w:p w:rsidR="00AB4E17" w:rsidRPr="00457982" w:rsidRDefault="00861671" w:rsidP="000F6719">
      <w:pPr>
        <w:pStyle w:val="Heading2"/>
      </w:pPr>
      <w:r w:rsidRPr="00457982">
        <w:t xml:space="preserve">COURSE </w:t>
      </w:r>
      <w:r w:rsidRPr="000F6719">
        <w:t>DESCRIPTION</w:t>
      </w:r>
      <w:r w:rsidRPr="00457982">
        <w:t>:</w:t>
      </w:r>
    </w:p>
    <w:p w:rsidR="00DD25DD" w:rsidRDefault="001E3B5F" w:rsidP="00DD25DD">
      <w:permStart w:id="1515398211" w:edGrp="everyone"/>
      <w:r>
        <w:t>A comprehensive focus on the concepts, terminology, components and circuits that combine to form basic digital systems with lab work and projects.</w:t>
      </w:r>
    </w:p>
    <w:permEnd w:id="1515398211"/>
    <w:p w:rsidR="00991E10" w:rsidRDefault="00861671" w:rsidP="000F6719">
      <w:pPr>
        <w:pStyle w:val="Heading2"/>
      </w:pPr>
      <w:r w:rsidRPr="008D6174">
        <w:t xml:space="preserve">COURSE </w:t>
      </w:r>
      <w:r w:rsidRPr="000F6719">
        <w:t>PREREQUISITE</w:t>
      </w:r>
      <w:r w:rsidRPr="008D6174">
        <w:t>:</w:t>
      </w:r>
      <w:r w:rsidR="00181601" w:rsidRPr="008D6174">
        <w:t xml:space="preserve"> </w:t>
      </w:r>
    </w:p>
    <w:p w:rsidR="00A30C23" w:rsidRDefault="001E3B5F" w:rsidP="00A30C23">
      <w:permStart w:id="1200258591" w:edGrp="everyone"/>
      <w:r>
        <w:t>INST 135</w:t>
      </w:r>
      <w:r w:rsidR="005D0F3B">
        <w:t xml:space="preserve"> with a minimum grade of “C-“</w:t>
      </w:r>
    </w:p>
    <w:permEnd w:id="1200258591"/>
    <w:p w:rsidR="00774F5E" w:rsidRDefault="00820032" w:rsidP="00774F5E">
      <w:pPr>
        <w:pStyle w:val="Heading2"/>
      </w:pPr>
      <w:r>
        <w:t>LEARNING OUTCOMES</w:t>
      </w:r>
    </w:p>
    <w:p w:rsidR="00774F5E" w:rsidRDefault="00774F5E" w:rsidP="00A30C23">
      <w:r>
        <w:t>At the end of this course, the student should be able to:</w:t>
      </w:r>
    </w:p>
    <w:tbl>
      <w:tblPr>
        <w:tblStyle w:val="TableGrid"/>
        <w:tblW w:w="9676" w:type="dxa"/>
        <w:tblInd w:w="-5" w:type="dxa"/>
        <w:tblLook w:val="04A0" w:firstRow="1" w:lastRow="0" w:firstColumn="1" w:lastColumn="0" w:noHBand="0" w:noVBand="1"/>
        <w:tblDescription w:val="Learning Objectives and Methods of Assessment"/>
      </w:tblPr>
      <w:tblGrid>
        <w:gridCol w:w="4838"/>
        <w:gridCol w:w="4838"/>
      </w:tblGrid>
      <w:tr w:rsidR="008D6174" w:rsidRPr="008D6174" w:rsidTr="00DD25DD">
        <w:trPr>
          <w:tblHeader/>
        </w:trPr>
        <w:tc>
          <w:tcPr>
            <w:tcW w:w="4838" w:type="dxa"/>
          </w:tcPr>
          <w:p w:rsidR="00F7127A" w:rsidRPr="008D6174" w:rsidRDefault="00F7127A" w:rsidP="0073587C">
            <w:pPr>
              <w:pStyle w:val="Heading2"/>
              <w:outlineLvl w:val="1"/>
            </w:pPr>
            <w:permStart w:id="1197426797" w:edGrp="everyone"/>
            <w:r w:rsidRPr="008D6174">
              <w:t xml:space="preserve">Learning </w:t>
            </w:r>
            <w:r w:rsidR="0073587C">
              <w:t>Outcomes</w:t>
            </w:r>
          </w:p>
        </w:tc>
        <w:tc>
          <w:tcPr>
            <w:tcW w:w="4838" w:type="dxa"/>
          </w:tcPr>
          <w:p w:rsidR="00F7127A" w:rsidRPr="008D6174" w:rsidRDefault="008D6174" w:rsidP="00345768">
            <w:pPr>
              <w:pStyle w:val="Heading2"/>
              <w:outlineLvl w:val="1"/>
            </w:pPr>
            <w:r>
              <w:t>Methods of</w:t>
            </w:r>
            <w:r w:rsidR="00F7127A" w:rsidRPr="008D6174">
              <w:t xml:space="preserve"> Assessment</w:t>
            </w:r>
          </w:p>
        </w:tc>
      </w:tr>
      <w:tr w:rsidR="008D6174" w:rsidRPr="008D6174" w:rsidTr="00DD25DD">
        <w:sdt>
          <w:sdtPr>
            <w:id w:val="1529297044"/>
            <w:placeholder>
              <w:docPart w:val="4818F8AE26184ED9AC890671030D9DB9"/>
            </w:placeholder>
            <w:text/>
          </w:sdtPr>
          <w:sdtEndPr/>
          <w:sdtContent>
            <w:tc>
              <w:tcPr>
                <w:tcW w:w="4838" w:type="dxa"/>
              </w:tcPr>
              <w:p w:rsidR="00F7127A" w:rsidRPr="008D6174" w:rsidRDefault="007876E6" w:rsidP="007876E6">
                <w:r>
                  <w:t>Describe and use timing diagrams</w:t>
                </w:r>
              </w:p>
            </w:tc>
          </w:sdtContent>
        </w:sdt>
        <w:sdt>
          <w:sdtPr>
            <w:id w:val="2113386651"/>
            <w:placeholder>
              <w:docPart w:val="A7255CECADCD4591AD90212DE6EB0312"/>
            </w:placeholder>
            <w:text/>
          </w:sdtPr>
          <w:sdtEndPr/>
          <w:sdtContent>
            <w:tc>
              <w:tcPr>
                <w:tcW w:w="4838" w:type="dxa"/>
              </w:tcPr>
              <w:p w:rsidR="00F7127A" w:rsidRPr="008D6174" w:rsidRDefault="004D6743" w:rsidP="004D6743">
                <w:r>
                  <w:t xml:space="preserve">Written proportional exam question requiring proper application of timing diagram to circuit. Homework questions relating to the topic </w:t>
                </w:r>
                <w:proofErr w:type="gramStart"/>
                <w:r>
                  <w:t>will be assessed</w:t>
                </w:r>
                <w:proofErr w:type="gramEnd"/>
                <w:r>
                  <w:t xml:space="preserve"> through daily “prep” quizzes. </w:t>
                </w:r>
              </w:p>
            </w:tc>
          </w:sdtContent>
        </w:sdt>
      </w:tr>
      <w:tr w:rsidR="008D6174" w:rsidRPr="008D6174" w:rsidTr="00DD25DD">
        <w:sdt>
          <w:sdtPr>
            <w:id w:val="-464575773"/>
            <w:placeholder>
              <w:docPart w:val="E3570A014FCC4E679A48B4C53F1350B7"/>
            </w:placeholder>
            <w:text/>
          </w:sdtPr>
          <w:sdtEndPr/>
          <w:sdtContent>
            <w:tc>
              <w:tcPr>
                <w:tcW w:w="4838" w:type="dxa"/>
              </w:tcPr>
              <w:p w:rsidR="00F7127A" w:rsidRPr="008D6174" w:rsidRDefault="007876E6" w:rsidP="007876E6">
                <w:r>
                  <w:t>Describe the use of the seven basic logic gates and their respective truth tables</w:t>
                </w:r>
              </w:p>
            </w:tc>
          </w:sdtContent>
        </w:sdt>
        <w:sdt>
          <w:sdtPr>
            <w:id w:val="1764335321"/>
            <w:placeholder>
              <w:docPart w:val="B56450F4F17C4D7496D13014D4B4691B"/>
            </w:placeholder>
            <w:text/>
          </w:sdtPr>
          <w:sdtEndPr/>
          <w:sdtContent>
            <w:tc>
              <w:tcPr>
                <w:tcW w:w="4838" w:type="dxa"/>
              </w:tcPr>
              <w:p w:rsidR="00F7127A" w:rsidRPr="008D6174" w:rsidRDefault="004D6743" w:rsidP="004D6743">
                <w:r>
                  <w:t xml:space="preserve">Written proportional exam question requiring full understanding of 7 basic logic gates and their truth tables. Lab assessment – Circuit construction that requiring prediction of circuits associated truth table and measurement of actual truth table – Mastery (100% competence) required, with no limit on re-tries prior to deadline. </w:t>
                </w:r>
              </w:p>
            </w:tc>
          </w:sdtContent>
        </w:sdt>
      </w:tr>
      <w:tr w:rsidR="008D6174" w:rsidRPr="008D6174" w:rsidTr="00DD25DD">
        <w:sdt>
          <w:sdtPr>
            <w:id w:val="-1511673610"/>
            <w:placeholder>
              <w:docPart w:val="1D1FA44772044A5899E3006281366965"/>
            </w:placeholder>
            <w:text/>
          </w:sdtPr>
          <w:sdtEndPr/>
          <w:sdtContent>
            <w:tc>
              <w:tcPr>
                <w:tcW w:w="4838" w:type="dxa"/>
              </w:tcPr>
              <w:p w:rsidR="00F7127A" w:rsidRPr="008D6174" w:rsidRDefault="007876E6" w:rsidP="007876E6">
                <w:r>
                  <w:t>Analyze the internal circuitry for both the TTL and CMOS families</w:t>
                </w:r>
              </w:p>
            </w:tc>
          </w:sdtContent>
        </w:sdt>
        <w:tc>
          <w:tcPr>
            <w:tcW w:w="4838" w:type="dxa"/>
          </w:tcPr>
          <w:p w:rsidR="00F7127A" w:rsidRPr="008D6174" w:rsidRDefault="005700DC" w:rsidP="005700DC">
            <w:r>
              <w:t xml:space="preserve">Written proportional exam question requiring description, and application of TTL and CMOS families. Logic probe project will require construction of circuit to determine logic levels of both TTL and CMOS families. </w:t>
            </w:r>
            <w:bookmarkStart w:id="0" w:name="_GoBack"/>
            <w:bookmarkEnd w:id="0"/>
          </w:p>
        </w:tc>
      </w:tr>
      <w:tr w:rsidR="008D6174" w:rsidRPr="008D6174" w:rsidTr="00DD25DD">
        <w:sdt>
          <w:sdtPr>
            <w:id w:val="1369726137"/>
            <w:placeholder>
              <w:docPart w:val="E2E587995F0F46DFB2779F70507B79CA"/>
            </w:placeholder>
            <w:text/>
          </w:sdtPr>
          <w:sdtEndPr/>
          <w:sdtContent>
            <w:tc>
              <w:tcPr>
                <w:tcW w:w="4838" w:type="dxa"/>
              </w:tcPr>
              <w:p w:rsidR="00F7127A" w:rsidRPr="008D6174" w:rsidRDefault="007876E6" w:rsidP="007876E6">
                <w:r>
                  <w:t>Write Boolean equations for combinational logic applications, and draw schematic diagrams from Boolean expressions</w:t>
                </w:r>
              </w:p>
            </w:tc>
          </w:sdtContent>
        </w:sdt>
        <w:sdt>
          <w:sdtPr>
            <w:id w:val="-637029444"/>
            <w:placeholder>
              <w:docPart w:val="7E18BB3C2CC640E9A7551D65DA793C4C"/>
            </w:placeholder>
            <w:text/>
          </w:sdtPr>
          <w:sdtEndPr/>
          <w:sdtContent>
            <w:tc>
              <w:tcPr>
                <w:tcW w:w="4838" w:type="dxa"/>
              </w:tcPr>
              <w:p w:rsidR="00F7127A" w:rsidRPr="008D6174" w:rsidRDefault="00030C76" w:rsidP="00030C76">
                <w:r>
                  <w:t xml:space="preserve">Proportional exam questions requiring correct application of Boolean equations and associated schematic creation based on application. Lab assessment – Construction of digital circuits given an anticipated outcome and partial schematic – Mastery (100% competence) required, with no limit on re-tries prior to deadline. </w:t>
                </w:r>
              </w:p>
            </w:tc>
          </w:sdtContent>
        </w:sdt>
      </w:tr>
      <w:tr w:rsidR="008D6174" w:rsidRPr="008D6174" w:rsidTr="00DD25DD">
        <w:sdt>
          <w:sdtPr>
            <w:id w:val="2026284891"/>
            <w:placeholder>
              <w:docPart w:val="005A288BE4AE4403B0C885662847D1AC"/>
            </w:placeholder>
            <w:text/>
          </w:sdtPr>
          <w:sdtEndPr/>
          <w:sdtContent>
            <w:tc>
              <w:tcPr>
                <w:tcW w:w="4838" w:type="dxa"/>
              </w:tcPr>
              <w:p w:rsidR="00F7127A" w:rsidRPr="008D6174" w:rsidRDefault="007876E6" w:rsidP="007876E6">
                <w:r>
                  <w:t xml:space="preserve">Simplify Boolean expressions with Boolean Rules and/or </w:t>
                </w:r>
                <w:proofErr w:type="spellStart"/>
                <w:r>
                  <w:t>Karnaugh</w:t>
                </w:r>
                <w:proofErr w:type="spellEnd"/>
                <w:r>
                  <w:t xml:space="preserve"> mapping, including the use of De Morgan’s theorem</w:t>
                </w:r>
              </w:p>
            </w:tc>
          </w:sdtContent>
        </w:sdt>
        <w:sdt>
          <w:sdtPr>
            <w:id w:val="-1819330197"/>
            <w:placeholder>
              <w:docPart w:val="D9B0CD4E4D1447F181EBB7D90BCD67DD"/>
            </w:placeholder>
            <w:text/>
          </w:sdtPr>
          <w:sdtEndPr/>
          <w:sdtContent>
            <w:tc>
              <w:tcPr>
                <w:tcW w:w="4838" w:type="dxa"/>
              </w:tcPr>
              <w:p w:rsidR="00F7127A" w:rsidRPr="008D6174" w:rsidRDefault="00CC3677" w:rsidP="00CC3677">
                <w:r>
                  <w:t xml:space="preserve">Proportional exam questions requiring application of Boolean rules and/or </w:t>
                </w:r>
                <w:proofErr w:type="spellStart"/>
                <w:r>
                  <w:t>Karnaugh</w:t>
                </w:r>
                <w:proofErr w:type="spellEnd"/>
                <w:r>
                  <w:t xml:space="preserve"> mapping. Lab Assessment – Construction of digital circuits based on expected outcome which may require application of Boolean rules as seen through equivalent circuits – Mastery (100% competence) required, with no limit on re-tries prior to deadline.  </w:t>
                </w:r>
              </w:p>
            </w:tc>
          </w:sdtContent>
        </w:sdt>
      </w:tr>
      <w:tr w:rsidR="008D6174" w:rsidRPr="008D6174" w:rsidTr="00DD25DD">
        <w:sdt>
          <w:sdtPr>
            <w:id w:val="-1431660295"/>
            <w:placeholder>
              <w:docPart w:val="B72CA76D18264F9EA5983DED2619DAA0"/>
            </w:placeholder>
            <w:text/>
          </w:sdtPr>
          <w:sdtEndPr/>
          <w:sdtContent>
            <w:tc>
              <w:tcPr>
                <w:tcW w:w="4838" w:type="dxa"/>
              </w:tcPr>
              <w:p w:rsidR="00F7127A" w:rsidRPr="008D6174" w:rsidRDefault="007876E6" w:rsidP="007876E6">
                <w:r>
                  <w:t>Determ</w:t>
                </w:r>
                <w:r w:rsidR="008043B7">
                  <w:t>in</w:t>
                </w:r>
                <w:r>
                  <w:t>ing the weighting factors for decimal, binary, octal, and hexadecimal systems and the conversions from one system to another</w:t>
                </w:r>
              </w:p>
            </w:tc>
          </w:sdtContent>
        </w:sdt>
        <w:sdt>
          <w:sdtPr>
            <w:id w:val="423850389"/>
            <w:placeholder>
              <w:docPart w:val="BAB798401F20410A8C7BA17D7DB5C2F5"/>
            </w:placeholder>
            <w:text/>
          </w:sdtPr>
          <w:sdtContent>
            <w:tc>
              <w:tcPr>
                <w:tcW w:w="4838" w:type="dxa"/>
              </w:tcPr>
              <w:p w:rsidR="00F7127A" w:rsidRPr="008D6174" w:rsidRDefault="00650FE5" w:rsidP="00861671">
                <w:r w:rsidRPr="00650FE5">
                  <w:t>Written proportional exam question requiring application of, and correct conversion between, each numeration system.</w:t>
                </w:r>
              </w:p>
            </w:tc>
          </w:sdtContent>
        </w:sdt>
      </w:tr>
      <w:tr w:rsidR="008D6174" w:rsidRPr="008D6174" w:rsidTr="00DD25DD">
        <w:sdt>
          <w:sdtPr>
            <w:id w:val="-563719847"/>
            <w:placeholder>
              <w:docPart w:val="10E885CB0B734C338A22732965D4F48E"/>
            </w:placeholder>
            <w:text/>
          </w:sdtPr>
          <w:sdtEndPr/>
          <w:sdtContent>
            <w:tc>
              <w:tcPr>
                <w:tcW w:w="4838" w:type="dxa"/>
              </w:tcPr>
              <w:p w:rsidR="00F7127A" w:rsidRPr="008D6174" w:rsidRDefault="007876E6" w:rsidP="007876E6">
                <w:r>
                  <w:t>Perform “two’s complementation” mathematics</w:t>
                </w:r>
              </w:p>
            </w:tc>
          </w:sdtContent>
        </w:sdt>
        <w:sdt>
          <w:sdtPr>
            <w:id w:val="-1366281110"/>
            <w:placeholder>
              <w:docPart w:val="EB18EBF5EDF34903B9432B5BD571A184"/>
            </w:placeholder>
            <w:text/>
          </w:sdtPr>
          <w:sdtEndPr/>
          <w:sdtContent>
            <w:tc>
              <w:tcPr>
                <w:tcW w:w="4838" w:type="dxa"/>
              </w:tcPr>
              <w:p w:rsidR="00F7127A" w:rsidRPr="008D6174" w:rsidRDefault="00650FE5" w:rsidP="00650FE5">
                <w:r>
                  <w:t xml:space="preserve">Written proportional exam question requiring proper math associated with “two’s complement” process. </w:t>
                </w:r>
              </w:p>
            </w:tc>
          </w:sdtContent>
        </w:sdt>
      </w:tr>
      <w:tr w:rsidR="00101FA3" w:rsidRPr="008D6174" w:rsidTr="00DD25DD">
        <w:sdt>
          <w:sdtPr>
            <w:id w:val="307980724"/>
            <w:placeholder>
              <w:docPart w:val="88E55EE8246F4861BBFB7F1A3CD4027F"/>
            </w:placeholder>
            <w:text/>
          </w:sdtPr>
          <w:sdtEndPr/>
          <w:sdtContent>
            <w:tc>
              <w:tcPr>
                <w:tcW w:w="4838" w:type="dxa"/>
              </w:tcPr>
              <w:p w:rsidR="00F7127A" w:rsidRPr="008D6174" w:rsidRDefault="007876E6" w:rsidP="007876E6">
                <w:r>
                  <w:t>Describe the format of several binary codes (BCD, Gray, Binary, and Hexadecimal) and their use</w:t>
                </w:r>
              </w:p>
            </w:tc>
          </w:sdtContent>
        </w:sdt>
        <w:sdt>
          <w:sdtPr>
            <w:id w:val="597067065"/>
            <w:placeholder>
              <w:docPart w:val="93C9F1893D7A411A960FB4EECE8887EA"/>
            </w:placeholder>
            <w:text/>
          </w:sdtPr>
          <w:sdtEndPr/>
          <w:sdtContent>
            <w:tc>
              <w:tcPr>
                <w:tcW w:w="4838" w:type="dxa"/>
              </w:tcPr>
              <w:p w:rsidR="00F7127A" w:rsidRPr="008D6174" w:rsidRDefault="00650FE5" w:rsidP="00650FE5">
                <w:r>
                  <w:t>Written proportional exam question</w:t>
                </w:r>
                <w:r w:rsidR="00CC3677">
                  <w:t>s</w:t>
                </w:r>
                <w:r>
                  <w:t xml:space="preserve"> requiring application of, and correct conversion between, each numeration system. </w:t>
                </w:r>
              </w:p>
            </w:tc>
          </w:sdtContent>
        </w:sdt>
      </w:tr>
      <w:permEnd w:id="1197426797"/>
    </w:tbl>
    <w:p w:rsidR="00A30C23" w:rsidRDefault="00A30C23" w:rsidP="006D57D0">
      <w:pPr>
        <w:pStyle w:val="NoSpacing"/>
        <w:rPr>
          <w:b/>
        </w:rPr>
        <w:sectPr w:rsidR="00A30C23" w:rsidSect="00863A39">
          <w:type w:val="continuous"/>
          <w:pgSz w:w="12240" w:h="15840"/>
          <w:pgMar w:top="1440" w:right="1440" w:bottom="1440" w:left="1440" w:header="720" w:footer="720" w:gutter="0"/>
          <w:cols w:space="720"/>
          <w:docGrid w:linePitch="360"/>
        </w:sectPr>
      </w:pPr>
    </w:p>
    <w:p w:rsidR="008D6174" w:rsidRDefault="00F7127A" w:rsidP="0007681C">
      <w:pPr>
        <w:pStyle w:val="Heading2"/>
        <w:spacing w:before="240"/>
      </w:pPr>
      <w:permStart w:id="83451389" w:edGrp="everyone"/>
      <w:r w:rsidRPr="008D6174">
        <w:t>COURSE OUTLINE:</w:t>
      </w:r>
      <w:r w:rsidR="00200577">
        <w:t xml:space="preserve"> </w:t>
      </w:r>
    </w:p>
    <w:p w:rsidR="00763F0A" w:rsidRPr="0001077F" w:rsidRDefault="00763F0A" w:rsidP="00763F0A">
      <w:pPr>
        <w:pStyle w:val="SingleSpaceNormal"/>
      </w:pPr>
      <w:permStart w:id="1606647551" w:edGrp="everyone"/>
      <w:permEnd w:id="83451389"/>
      <w:r>
        <w:t xml:space="preserve">A course calendar in electronics format (Excel spreadsheet) resides on the Y: network drive, </w:t>
      </w:r>
      <w:proofErr w:type="gramStart"/>
      <w:r>
        <w:t>and also</w:t>
      </w:r>
      <w:proofErr w:type="gramEnd"/>
      <w:r>
        <w:t xml:space="preserve"> in printed paper format in classroom DMC 14</w:t>
      </w:r>
      <w:r>
        <w:t>3</w:t>
      </w:r>
      <w:r>
        <w:t xml:space="preserve">, for convenient student access. This calendar </w:t>
      </w:r>
      <w:proofErr w:type="gramStart"/>
      <w:r>
        <w:t>is updated</w:t>
      </w:r>
      <w:proofErr w:type="gramEnd"/>
      <w:r>
        <w:t xml:space="preserve"> to reflect schedule changes resulting from employer recruiting visits, interviews, and other impromptu events. Course worksheets provide comprehensive lists of all course assignments and activities, with the first page outlining the schedule and sequencing of topics and assignment due dates. These worksheets are available in PDF format at http://www.ibiblio.org/kuphaldt/socratic/doc/topical.html</w:t>
      </w:r>
    </w:p>
    <w:permEnd w:id="1606647551"/>
    <w:p w:rsidR="00774F5E" w:rsidRDefault="00774F5E" w:rsidP="00774F5E">
      <w:pPr>
        <w:pStyle w:val="NoSpacing"/>
        <w:rPr>
          <w:rStyle w:val="Heading2Char"/>
        </w:rPr>
      </w:pPr>
    </w:p>
    <w:p w:rsidR="00774F5E" w:rsidRPr="008D6174" w:rsidRDefault="00774F5E" w:rsidP="00774F5E">
      <w:pPr>
        <w:pStyle w:val="NoSpacing"/>
      </w:pPr>
      <w:r w:rsidRPr="00AB4E17">
        <w:rPr>
          <w:rStyle w:val="Heading2Char"/>
        </w:rPr>
        <w:t>METHODS OF INSTRUCTION:</w:t>
      </w:r>
      <w:r w:rsidRPr="008D6174">
        <w:rPr>
          <w:b/>
        </w:rPr>
        <w:t xml:space="preserve"> (check all that apply)</w:t>
      </w:r>
      <w:r w:rsidRPr="008D6174">
        <w:tab/>
      </w:r>
    </w:p>
    <w:permStart w:id="2058748396" w:edGrp="everyone"/>
    <w:p w:rsidR="00774F5E" w:rsidRPr="008D6174" w:rsidRDefault="00CC3677" w:rsidP="00774F5E">
      <w:pPr>
        <w:pStyle w:val="ListParagraph"/>
      </w:pPr>
      <w:sdt>
        <w:sdtPr>
          <w:id w:val="224425702"/>
          <w14:checkbox>
            <w14:checked w14:val="1"/>
            <w14:checkedState w14:val="2612" w14:font="MS Gothic"/>
            <w14:uncheckedState w14:val="2610" w14:font="MS Gothic"/>
          </w14:checkbox>
        </w:sdtPr>
        <w:sdtEndPr/>
        <w:sdtContent>
          <w:r w:rsidR="00763F0A">
            <w:rPr>
              <w:rFonts w:ascii="MS Gothic" w:eastAsia="MS Gothic" w:hAnsi="MS Gothic" w:hint="eastAsia"/>
            </w:rPr>
            <w:t>☒</w:t>
          </w:r>
        </w:sdtContent>
      </w:sdt>
      <w:r w:rsidR="00774F5E">
        <w:t xml:space="preserve"> </w:t>
      </w:r>
      <w:r w:rsidR="00774F5E" w:rsidRPr="007400F3">
        <w:t>Lecture</w:t>
      </w:r>
    </w:p>
    <w:p w:rsidR="00774F5E" w:rsidRPr="008D6174" w:rsidRDefault="00CC3677" w:rsidP="00774F5E">
      <w:pPr>
        <w:pStyle w:val="ListParagraph"/>
      </w:pPr>
      <w:sdt>
        <w:sdtPr>
          <w:id w:val="-1217504111"/>
          <w14:checkbox>
            <w14:checked w14:val="1"/>
            <w14:checkedState w14:val="2612" w14:font="MS Gothic"/>
            <w14:uncheckedState w14:val="2610" w14:font="MS Gothic"/>
          </w14:checkbox>
        </w:sdtPr>
        <w:sdtEndPr/>
        <w:sdtContent>
          <w:r w:rsidR="00763F0A">
            <w:rPr>
              <w:rFonts w:ascii="MS Gothic" w:eastAsia="MS Gothic" w:hAnsi="MS Gothic" w:hint="eastAsia"/>
            </w:rPr>
            <w:t>☒</w:t>
          </w:r>
        </w:sdtContent>
      </w:sdt>
      <w:r w:rsidR="00774F5E">
        <w:t xml:space="preserve"> </w:t>
      </w:r>
      <w:r w:rsidR="00774F5E" w:rsidRPr="007400F3">
        <w:t>Lab</w:t>
      </w:r>
    </w:p>
    <w:p w:rsidR="00774F5E" w:rsidRPr="008D6174" w:rsidRDefault="00CC3677" w:rsidP="00763F0A">
      <w:pPr>
        <w:pStyle w:val="ListParagraph"/>
      </w:pPr>
      <w:sdt>
        <w:sdtPr>
          <w:id w:val="1852372428"/>
          <w14:checkbox>
            <w14:checked w14:val="1"/>
            <w14:checkedState w14:val="2612" w14:font="MS Gothic"/>
            <w14:uncheckedState w14:val="2610" w14:font="MS Gothic"/>
          </w14:checkbox>
        </w:sdtPr>
        <w:sdtEndPr/>
        <w:sdtContent>
          <w:r w:rsidR="00763F0A">
            <w:rPr>
              <w:rFonts w:ascii="MS Gothic" w:eastAsia="MS Gothic" w:hAnsi="MS Gothic" w:hint="eastAsia"/>
            </w:rPr>
            <w:t>☒</w:t>
          </w:r>
        </w:sdtContent>
      </w:sdt>
      <w:r w:rsidR="00774F5E">
        <w:t xml:space="preserve"> </w:t>
      </w:r>
      <w:r w:rsidR="00774F5E" w:rsidRPr="007400F3">
        <w:t>Discussion</w:t>
      </w:r>
    </w:p>
    <w:p w:rsidR="00774F5E" w:rsidRDefault="00CC3677" w:rsidP="00774F5E">
      <w:pPr>
        <w:pStyle w:val="ListParagraph"/>
      </w:pPr>
      <w:sdt>
        <w:sdtPr>
          <w:id w:val="-351185825"/>
          <w14:checkbox>
            <w14:checked w14:val="1"/>
            <w14:checkedState w14:val="2612" w14:font="MS Gothic"/>
            <w14:uncheckedState w14:val="2610" w14:font="MS Gothic"/>
          </w14:checkbox>
        </w:sdtPr>
        <w:sdtEndPr/>
        <w:sdtContent>
          <w:r w:rsidR="00763F0A">
            <w:rPr>
              <w:rFonts w:ascii="MS Gothic" w:eastAsia="MS Gothic" w:hAnsi="MS Gothic" w:hint="eastAsia"/>
            </w:rPr>
            <w:t>☒</w:t>
          </w:r>
        </w:sdtContent>
      </w:sdt>
      <w:r w:rsidR="00763F0A">
        <w:t xml:space="preserve"> Independent Study</w:t>
      </w:r>
    </w:p>
    <w:p w:rsidR="00774F5E" w:rsidRDefault="00CC3677" w:rsidP="00774F5E">
      <w:pPr>
        <w:pStyle w:val="ListParagraph"/>
      </w:pPr>
      <w:sdt>
        <w:sdtPr>
          <w:id w:val="-348174791"/>
          <w14:checkbox>
            <w14:checked w14:val="1"/>
            <w14:checkedState w14:val="2612" w14:font="MS Gothic"/>
            <w14:uncheckedState w14:val="2610" w14:font="MS Gothic"/>
          </w14:checkbox>
        </w:sdtPr>
        <w:sdtEndPr/>
        <w:sdtContent>
          <w:r w:rsidR="00763F0A">
            <w:rPr>
              <w:rFonts w:ascii="MS Gothic" w:eastAsia="MS Gothic" w:hAnsi="MS Gothic" w:hint="eastAsia"/>
            </w:rPr>
            <w:t>☒</w:t>
          </w:r>
        </w:sdtContent>
      </w:sdt>
      <w:r w:rsidR="00763F0A">
        <w:t xml:space="preserve"> Instructor Demonstrations</w:t>
      </w:r>
    </w:p>
    <w:permEnd w:id="2058748396"/>
    <w:p w:rsidR="00774F5E" w:rsidRPr="000F6719" w:rsidRDefault="00774F5E" w:rsidP="00774F5E">
      <w:pPr>
        <w:pStyle w:val="Heading2"/>
        <w:spacing w:before="0"/>
      </w:pPr>
      <w:r w:rsidRPr="000F6719">
        <w:t>REQUIRED STUDENT TEXT(S), SUPPLIES, AND MATERIALS:</w:t>
      </w:r>
    </w:p>
    <w:p w:rsidR="00774F5E" w:rsidRDefault="00763F0A" w:rsidP="00774F5E">
      <w:pPr>
        <w:pStyle w:val="SingleSpaceNormal"/>
      </w:pPr>
      <w:permStart w:id="69041036" w:edGrp="everyone"/>
      <w:r w:rsidRPr="00872EF2">
        <w:t>•</w:t>
      </w:r>
      <w:r>
        <w:t xml:space="preserve">Textbook – Digital Electronics, by William </w:t>
      </w:r>
      <w:proofErr w:type="spellStart"/>
      <w:r>
        <w:t>Kleitz</w:t>
      </w:r>
      <w:proofErr w:type="spellEnd"/>
    </w:p>
    <w:p w:rsidR="00763F0A" w:rsidRDefault="00763F0A" w:rsidP="00774F5E">
      <w:pPr>
        <w:pStyle w:val="SingleSpaceNormal"/>
      </w:pPr>
      <w:r w:rsidRPr="00872EF2">
        <w:t>•</w:t>
      </w:r>
      <w:r>
        <w:t xml:space="preserve">Textbook (Supplement) – Lessons </w:t>
      </w:r>
      <w:proofErr w:type="gramStart"/>
      <w:r>
        <w:t>In</w:t>
      </w:r>
      <w:proofErr w:type="gramEnd"/>
      <w:r>
        <w:t xml:space="preserve"> Electric Circuits, Volume IV (Digital), by Tony R. Kuphaldt</w:t>
      </w:r>
    </w:p>
    <w:p w:rsidR="00763F0A" w:rsidRDefault="00763F0A" w:rsidP="00774F5E">
      <w:pPr>
        <w:pStyle w:val="SingleSpaceNormal"/>
      </w:pPr>
      <w:r>
        <w:tab/>
      </w:r>
      <w:r w:rsidRPr="00872EF2">
        <w:t>•</w:t>
      </w:r>
      <w:r>
        <w:t xml:space="preserve">Can be accessed </w:t>
      </w:r>
      <w:proofErr w:type="gramStart"/>
      <w:r>
        <w:t>for free</w:t>
      </w:r>
      <w:proofErr w:type="gramEnd"/>
      <w:r>
        <w:t xml:space="preserve"> at: </w:t>
      </w:r>
      <w:hyperlink r:id="rId14" w:history="1">
        <w:r w:rsidRPr="00763F0A">
          <w:rPr>
            <w:rStyle w:val="Hyperlink"/>
          </w:rPr>
          <w:t>http://www.ibiblio.o</w:t>
        </w:r>
        <w:r w:rsidRPr="00763F0A">
          <w:rPr>
            <w:rStyle w:val="Hyperlink"/>
          </w:rPr>
          <w:t>r</w:t>
        </w:r>
        <w:r w:rsidRPr="00763F0A">
          <w:rPr>
            <w:rStyle w:val="Hyperlink"/>
          </w:rPr>
          <w:t>g/kuphaldt/electricCircuits/</w:t>
        </w:r>
      </w:hyperlink>
    </w:p>
    <w:p w:rsidR="0083180B" w:rsidRDefault="0083180B" w:rsidP="00774F5E">
      <w:pPr>
        <w:pStyle w:val="SingleSpaceNormal"/>
      </w:pPr>
      <w:r w:rsidRPr="00872EF2">
        <w:t>•</w:t>
      </w:r>
      <w:r>
        <w:t xml:space="preserve">Textbook (Supplement) – Lessons </w:t>
      </w:r>
      <w:proofErr w:type="gramStart"/>
      <w:r>
        <w:t>In</w:t>
      </w:r>
      <w:proofErr w:type="gramEnd"/>
      <w:r>
        <w:t xml:space="preserve"> Industrial Instrumentation, by Tony R. Kuphaldt</w:t>
      </w:r>
    </w:p>
    <w:p w:rsidR="0083180B" w:rsidRDefault="0083180B" w:rsidP="00774F5E">
      <w:pPr>
        <w:pStyle w:val="SingleSpaceNormal"/>
      </w:pPr>
      <w:r>
        <w:tab/>
      </w:r>
      <w:r w:rsidRPr="00872EF2">
        <w:t>•</w:t>
      </w:r>
      <w:r>
        <w:t xml:space="preserve">Can be accessed </w:t>
      </w:r>
      <w:proofErr w:type="gramStart"/>
      <w:r>
        <w:t>for free</w:t>
      </w:r>
      <w:proofErr w:type="gramEnd"/>
      <w:r>
        <w:t xml:space="preserve"> at: </w:t>
      </w:r>
      <w:hyperlink r:id="rId15" w:history="1">
        <w:r w:rsidRPr="0083180B">
          <w:rPr>
            <w:rStyle w:val="Hyperlink"/>
          </w:rPr>
          <w:t>http://www.ibiblio.org/kuphaldt/socratic/sinst/</w:t>
        </w:r>
      </w:hyperlink>
    </w:p>
    <w:p w:rsidR="00763F0A" w:rsidRDefault="00763F0A" w:rsidP="00774F5E">
      <w:pPr>
        <w:pStyle w:val="SingleSpaceNormal"/>
      </w:pPr>
      <w:r w:rsidRPr="00872EF2">
        <w:t>•</w:t>
      </w:r>
      <w:r>
        <w:t>INST 140 (Digital 1) Worksheets, by Tony R. Kuphaldt</w:t>
      </w:r>
    </w:p>
    <w:p w:rsidR="00763F0A" w:rsidRDefault="00763F0A" w:rsidP="00774F5E">
      <w:pPr>
        <w:pStyle w:val="SingleSpaceNormal"/>
        <w:rPr>
          <w:rStyle w:val="Hyperlink"/>
        </w:rPr>
      </w:pPr>
      <w:r>
        <w:tab/>
      </w:r>
      <w:r w:rsidRPr="00872EF2">
        <w:t>•</w:t>
      </w:r>
      <w:r w:rsidRPr="00763F0A">
        <w:t xml:space="preserve"> </w:t>
      </w:r>
      <w:r>
        <w:t xml:space="preserve">Can be accessed </w:t>
      </w:r>
      <w:proofErr w:type="gramStart"/>
      <w:r>
        <w:t>for free</w:t>
      </w:r>
      <w:proofErr w:type="gramEnd"/>
      <w:r>
        <w:t xml:space="preserve"> at: </w:t>
      </w:r>
      <w:hyperlink r:id="rId16" w:history="1">
        <w:r w:rsidRPr="009425F7">
          <w:rPr>
            <w:rStyle w:val="Hyperlink"/>
          </w:rPr>
          <w:t>http://www.ibiblio.org/kuphaldt/socratic/doc/topical.html</w:t>
        </w:r>
      </w:hyperlink>
    </w:p>
    <w:p w:rsidR="00763F0A" w:rsidRDefault="00763F0A" w:rsidP="00763F0A">
      <w:pPr>
        <w:pStyle w:val="SingleSpaceNormal"/>
      </w:pPr>
      <w:r w:rsidRPr="00872EF2">
        <w:t>•</w:t>
      </w:r>
      <w:r>
        <w:t>Scientific Calculator (TI-36X Pro recommended!)</w:t>
      </w:r>
    </w:p>
    <w:p w:rsidR="00763F0A" w:rsidRDefault="00763F0A" w:rsidP="00763F0A">
      <w:pPr>
        <w:pStyle w:val="SingleSpaceNormal"/>
      </w:pPr>
      <w:r w:rsidRPr="00872EF2">
        <w:t>•</w:t>
      </w:r>
      <w:r>
        <w:t>Fluke 87V multi-meter or equivalent</w:t>
      </w:r>
    </w:p>
    <w:p w:rsidR="00763F0A" w:rsidRDefault="00763F0A" w:rsidP="00763F0A">
      <w:pPr>
        <w:pStyle w:val="SingleSpaceNormal"/>
      </w:pPr>
      <w:r w:rsidRPr="00872EF2">
        <w:t>•</w:t>
      </w:r>
      <w:r>
        <w:t>Third</w:t>
      </w:r>
      <w:r>
        <w:t xml:space="preserve"> quarter Core Electronics part kit (available through BTC bookstore)</w:t>
      </w:r>
    </w:p>
    <w:p w:rsidR="00763F0A" w:rsidRDefault="00763F0A" w:rsidP="00774F5E">
      <w:pPr>
        <w:pStyle w:val="SingleSpaceNormal"/>
      </w:pPr>
      <w:r w:rsidRPr="00872EF2">
        <w:t>•</w:t>
      </w:r>
      <w:r>
        <w:t>Tool set (detailed list handed out on Day 1</w:t>
      </w:r>
      <w:r>
        <w:t xml:space="preserve"> of first quarter</w:t>
      </w:r>
      <w:r>
        <w:t>)</w:t>
      </w:r>
    </w:p>
    <w:permEnd w:id="69041036"/>
    <w:p w:rsidR="00774F5E" w:rsidRDefault="00774F5E" w:rsidP="00774F5E">
      <w:pPr>
        <w:pStyle w:val="Heading2"/>
      </w:pPr>
      <w:r w:rsidRPr="008D6174">
        <w:t>STUDENT REQUIREMENTS</w:t>
      </w:r>
      <w:r>
        <w:t>/EXPECTATIONS</w:t>
      </w:r>
      <w:r w:rsidRPr="008D6174">
        <w:t xml:space="preserve">: </w:t>
      </w:r>
    </w:p>
    <w:p w:rsidR="00763F0A" w:rsidRDefault="00763F0A" w:rsidP="00763F0A">
      <w:pPr>
        <w:pStyle w:val="SingleSpaceNormal"/>
      </w:pPr>
      <w:permStart w:id="1897164039" w:edGrp="everyone"/>
      <w:r>
        <w:t xml:space="preserve">The student </w:t>
      </w:r>
      <w:proofErr w:type="gramStart"/>
      <w:r>
        <w:t>is expected</w:t>
      </w:r>
      <w:proofErr w:type="gramEnd"/>
      <w:r>
        <w:t xml:space="preserve"> to study all discussion questions and assigned readings in preparation for each day. A general rule for college-level coursework is 2 to 3 hours of study per hour of lecture. In the event of an unavoidable absence, students are responsible for keeping pace with the class schedule by contacting their classmates for assignments and submitting completed homework to the instructor on time. Assignments need to show all work in order to receive full credit, not just the answer. Students are required to have their tools with them for ALL lab exercises. </w:t>
      </w:r>
    </w:p>
    <w:p w:rsidR="00763F0A" w:rsidRDefault="00763F0A" w:rsidP="00763F0A">
      <w:pPr>
        <w:pStyle w:val="SingleSpaceNormal"/>
      </w:pPr>
    </w:p>
    <w:p w:rsidR="00763F0A" w:rsidRDefault="00763F0A" w:rsidP="00763F0A">
      <w:pPr>
        <w:pStyle w:val="SingleSpaceNormal"/>
      </w:pPr>
      <w:r>
        <w:t xml:space="preserve">Critically important learning objectives are assessed at a “mastery” </w:t>
      </w:r>
      <w:proofErr w:type="gramStart"/>
      <w:r>
        <w:t>level which</w:t>
      </w:r>
      <w:proofErr w:type="gramEnd"/>
      <w:r>
        <w:t xml:space="preserve"> means students must demonstrate 100% competence, with opportunities to re-try if necessary. Failure to meet </w:t>
      </w:r>
      <w:proofErr w:type="gramStart"/>
      <w:r>
        <w:t>each and every</w:t>
      </w:r>
      <w:proofErr w:type="gramEnd"/>
      <w:r>
        <w:t xml:space="preserve"> course mastery standard by the published deadline will result in a failing grade for the course.</w:t>
      </w:r>
    </w:p>
    <w:permEnd w:id="1897164039"/>
    <w:p w:rsidR="00774F5E" w:rsidRDefault="00774F5E" w:rsidP="00774F5E">
      <w:pPr>
        <w:pStyle w:val="Heading2"/>
      </w:pPr>
      <w:r>
        <w:t xml:space="preserve">ASSIGNMENTS, </w:t>
      </w:r>
      <w:r w:rsidRPr="008D6174">
        <w:t>EVALUATION</w:t>
      </w:r>
      <w:r>
        <w:t>,</w:t>
      </w:r>
      <w:r w:rsidRPr="008D6174">
        <w:t xml:space="preserve"> AND GRADING STANDARDS:</w:t>
      </w:r>
      <w:r>
        <w:t xml:space="preserve"> </w:t>
      </w:r>
    </w:p>
    <w:p w:rsidR="00763F0A" w:rsidRDefault="00774F5E" w:rsidP="001825C0">
      <w:pPr>
        <w:pStyle w:val="SingleSpaceNormal"/>
      </w:pPr>
      <w:r>
        <w:t xml:space="preserve"> </w:t>
      </w:r>
      <w:permStart w:id="310399558" w:edGrp="everyone"/>
      <w:r w:rsidR="00763F0A" w:rsidRPr="00872EF2">
        <w:t xml:space="preserve">• </w:t>
      </w:r>
      <w:r w:rsidR="00763F0A">
        <w:t>M</w:t>
      </w:r>
      <w:r w:rsidR="00763F0A" w:rsidRPr="00872EF2">
        <w:t>astery objectives</w:t>
      </w:r>
      <w:r w:rsidR="00763F0A">
        <w:t xml:space="preserve">: Construction, analysis and demonstration of all lab objectives and Mastery  </w:t>
      </w:r>
    </w:p>
    <w:p w:rsidR="00763F0A" w:rsidRDefault="00763F0A" w:rsidP="001825C0">
      <w:pPr>
        <w:pStyle w:val="SingleSpaceNormal"/>
      </w:pPr>
      <w:proofErr w:type="gramStart"/>
      <w:r>
        <w:t>question</w:t>
      </w:r>
      <w:proofErr w:type="gramEnd"/>
      <w:r>
        <w:t xml:space="preserve"> on each exam = 5</w:t>
      </w:r>
      <w:r w:rsidRPr="00872EF2">
        <w:t>0%</w:t>
      </w:r>
      <w:r w:rsidRPr="00872EF2">
        <w:br/>
        <w:t>• Proportional exam score = 30%</w:t>
      </w:r>
      <w:r>
        <w:t xml:space="preserve"> (3 exams at 10% each)</w:t>
      </w:r>
      <w:r w:rsidRPr="00872EF2">
        <w:br/>
        <w:t xml:space="preserve">• </w:t>
      </w:r>
      <w:r>
        <w:t>Project = 20%</w:t>
      </w:r>
    </w:p>
    <w:p w:rsidR="00763F0A" w:rsidRDefault="00763F0A" w:rsidP="001825C0">
      <w:pPr>
        <w:pStyle w:val="SingleSpaceNormal"/>
      </w:pPr>
      <w:r w:rsidRPr="0072309B">
        <w:t>• Quiz penalty = -1% per failed quiz</w:t>
      </w:r>
    </w:p>
    <w:p w:rsidR="00763F0A" w:rsidRDefault="00763F0A" w:rsidP="001825C0">
      <w:pPr>
        <w:pStyle w:val="SingleSpaceNormal"/>
      </w:pPr>
      <w:proofErr w:type="gramStart"/>
      <w:r>
        <w:t>• Lab Troubleshooting penalty = -1% per lab troubleshooting incomplete by deadline</w:t>
      </w:r>
      <w:r w:rsidRPr="00872EF2">
        <w:br/>
      </w:r>
      <w:r>
        <w:t>•</w:t>
      </w:r>
      <w:r w:rsidRPr="00872EF2">
        <w:t xml:space="preserve"> Tardiness penalty = -1% per incident (1 “free” tardy per course)</w:t>
      </w:r>
      <w:r w:rsidRPr="00872EF2">
        <w:br/>
        <w:t>• Absence penalty = -1% per hour (12 hours “sick time” per quarter)</w:t>
      </w:r>
      <w:r w:rsidRPr="00872EF2">
        <w:br/>
        <w:t>• Extra credit = +5% per project (assigned by instructor based on individual learning needs)</w:t>
      </w:r>
      <w:r>
        <w:br/>
      </w:r>
      <w:r w:rsidRPr="00872EF2">
        <w:br/>
        <w:t>All grades are criterion-referenced (i.e. no grading on a “curve”)</w:t>
      </w:r>
      <w:r w:rsidRPr="00872EF2">
        <w:br/>
        <w:t>100% ≥ A ≥ 95% 95% &gt; A- ≥ 90%</w:t>
      </w:r>
      <w:r w:rsidRPr="00872EF2">
        <w:br/>
        <w:t>90% &gt; B+ ≥ 86% 86% &gt; B ≥ 83% 83% &gt; B- ≥ 80%</w:t>
      </w:r>
      <w:r w:rsidRPr="00872EF2">
        <w:br/>
        <w:t>80% &gt; C+ ≥ 76% 76% &gt; C ≥ 73% 73% &gt; C- ≥ 70% (minimum passing course grade)</w:t>
      </w:r>
      <w:r w:rsidRPr="00872EF2">
        <w:br/>
        <w:t>70% &gt; D+ ≥ 66% 66% &gt; D ≥ 63% 63% &gt; D- ≥ 60% 60% &gt; F</w:t>
      </w:r>
      <w:r w:rsidRPr="00872EF2">
        <w:br/>
      </w:r>
      <w:r w:rsidRPr="00872EF2">
        <w:br/>
      </w:r>
      <w:r>
        <w:lastRenderedPageBreak/>
        <w:t>Absence on a scheduled exam day will result in a 0% score for the proportional exam unless you provide</w:t>
      </w:r>
      <w:r>
        <w:br/>
        <w:t>documented evidence of an unavoidable emergency.</w:t>
      </w:r>
      <w:proofErr w:type="gramEnd"/>
      <w:r>
        <w:cr/>
      </w:r>
      <w:r w:rsidRPr="00872EF2">
        <w:br/>
      </w:r>
      <w:r>
        <w:t xml:space="preserve">If you fail a mastery exam question, you must re-take a different version of that mastery exam question on a different day. Multiple re-tries </w:t>
      </w:r>
      <w:proofErr w:type="gramStart"/>
      <w:r>
        <w:t>are allowed</w:t>
      </w:r>
      <w:proofErr w:type="gramEnd"/>
      <w:r>
        <w:t xml:space="preserve">. There is no penalty levied on your course grade for re-taking mastery exam questions, but failure </w:t>
      </w:r>
      <w:proofErr w:type="gramStart"/>
      <w:r>
        <w:t>to successfully pass</w:t>
      </w:r>
      <w:proofErr w:type="gramEnd"/>
      <w:r>
        <w:t xml:space="preserve"> a mastery exam question by the due date will result in a failing grade (F) for the course.</w:t>
      </w:r>
      <w:r>
        <w:br/>
      </w:r>
      <w:r>
        <w:br/>
        <w:t>If any other “mastery” objectives are not completed by their specified deadlines, your overall grade</w:t>
      </w:r>
      <w:r>
        <w:br/>
        <w:t>for the course will be capped at 70% (C- grade), and you will have one more school day to complete the</w:t>
      </w:r>
      <w:r>
        <w:br/>
        <w:t>unfinished objectives. Failure to complete those mastery objectives by the end of that extra day (except in the case of documented, unavoidable emergencies) will result in a failing grade (F) for the course.</w:t>
      </w:r>
      <w:r>
        <w:br/>
      </w:r>
    </w:p>
    <w:p w:rsidR="00774F5E" w:rsidRDefault="00763F0A" w:rsidP="00763F0A">
      <w:pPr>
        <w:pStyle w:val="SingleSpaceNormal"/>
      </w:pPr>
      <w:r>
        <w:t xml:space="preserve">Individual preparation for Socratic dialogue sessions </w:t>
      </w:r>
      <w:proofErr w:type="gramStart"/>
      <w:r>
        <w:t>is measured</w:t>
      </w:r>
      <w:proofErr w:type="gramEnd"/>
      <w:r>
        <w:t xml:space="preserve"> by a “prep quiz” and/or personal</w:t>
      </w:r>
      <w:r>
        <w:br/>
        <w:t xml:space="preserve">inspection of your work by the instructor. In the event of absence, these scores </w:t>
      </w:r>
      <w:proofErr w:type="gramStart"/>
      <w:r>
        <w:t>may be credited</w:t>
      </w:r>
      <w:proofErr w:type="gramEnd"/>
      <w:r>
        <w:t xml:space="preserve"> by having your preparatory work and demonstration of understanding reviewed at any time before the end of the quarter in a one-on-one dialogue with the instructor.</w:t>
      </w:r>
      <w:r>
        <w:br/>
      </w:r>
      <w:r>
        <w:br/>
        <w:t xml:space="preserve">Extra credit opportunities exist for each course, and </w:t>
      </w:r>
      <w:proofErr w:type="gramStart"/>
      <w:r>
        <w:t>may be assigned</w:t>
      </w:r>
      <w:proofErr w:type="gramEnd"/>
      <w:r>
        <w:t xml:space="preserve"> to students upon request. The</w:t>
      </w:r>
      <w:r>
        <w:br/>
        <w:t xml:space="preserve">student and the instructor will first review the student’s performance on feedback questions, homework, exams, and any other relevant indicators in order to identify areas of conceptual or practical weakness. Then, both will work together to select an appropriate extra credit activity focusing on those identified weaknesses, </w:t>
      </w:r>
      <w:proofErr w:type="gramStart"/>
      <w:r>
        <w:t>for the purpose of</w:t>
      </w:r>
      <w:proofErr w:type="gramEnd"/>
      <w:r>
        <w:t xml:space="preserve"> strengthening the student’s competence. A due date will be assigned (typically two weeks following the request), which must be honored in order for any credit to be earned from the activity. Extra credit may be denied at the instructor’s discretion if the student has not invested the necessary preparatory effort to perform well (e.g. lack of preparation for daily class sessions, poor attendance, no fee</w:t>
      </w:r>
      <w:r w:rsidR="007D6CCC">
        <w:t>dback questions submitted, etc.</w:t>
      </w:r>
      <w:r>
        <w:t>.</w:t>
      </w:r>
      <w:r w:rsidRPr="00872EF2">
        <w:t>.</w:t>
      </w:r>
      <w:r w:rsidR="007D6CCC">
        <w:t>)</w:t>
      </w:r>
    </w:p>
    <w:permEnd w:id="310399558"/>
    <w:p w:rsidR="00101FA3" w:rsidRDefault="00101FA3" w:rsidP="00917667">
      <w:pPr>
        <w:pStyle w:val="Heading2"/>
        <w:spacing w:before="240"/>
      </w:pPr>
      <w:r w:rsidRPr="008D6174">
        <w:t>ADDITIONAL STUDENT RESOURCES:</w:t>
      </w:r>
    </w:p>
    <w:p w:rsidR="00101FA3" w:rsidRPr="008D6174" w:rsidRDefault="00101FA3" w:rsidP="00101FA3">
      <w:r w:rsidRPr="00872462">
        <w:rPr>
          <w:rStyle w:val="Heading3Char"/>
        </w:rPr>
        <w:t>Accessibility</w:t>
      </w:r>
      <w:r w:rsidRPr="00872462">
        <w:rPr>
          <w:rStyle w:val="Heading2Char"/>
          <w:u w:val="single"/>
        </w:rPr>
        <w:t>:</w:t>
      </w:r>
      <w:r w:rsidRPr="008D6174">
        <w:t xml:space="preserve"> BTC and your instructor are committed to the pr</w:t>
      </w:r>
      <w:r w:rsidR="00A470C6">
        <w:t xml:space="preserve">inciple of universal learning. </w:t>
      </w:r>
      <w:r w:rsidRPr="008D6174">
        <w:t>This means that our classroom, our virtual spaces, our practices, and our interaction</w:t>
      </w:r>
      <w:r w:rsidR="00A470C6">
        <w:t xml:space="preserve">s be as inclusive as possible. </w:t>
      </w:r>
      <w:r w:rsidRPr="008D6174">
        <w:t xml:space="preserve">Mutual respect, civility, and the ability to listen and observe others carefully are crucial to universal learning. </w:t>
      </w:r>
    </w:p>
    <w:p w:rsidR="00101FA3" w:rsidRPr="008D6174" w:rsidRDefault="00101FA3" w:rsidP="00101FA3">
      <w:r w:rsidRPr="008D6174">
        <w:t>If you have difficulty reading, hearing or seeing content, or any other difficulties that might negatively impact your potential to succeed in this course, you may be eligible to receive help from our A</w:t>
      </w:r>
      <w:r w:rsidR="00A470C6">
        <w:t xml:space="preserve">ccessibility Resources Office. </w:t>
      </w:r>
      <w:r w:rsidRPr="008D6174">
        <w:t xml:space="preserve">If you feel you may benefit from an accommodation, contact Accessibility Resources ideally at the start of the quarter. (You may contact them at any time during the quarter.) This office is located in the </w:t>
      </w:r>
      <w:r w:rsidRPr="008D6174">
        <w:rPr>
          <w:b/>
        </w:rPr>
        <w:t>Admissions and Stud</w:t>
      </w:r>
      <w:r w:rsidR="00A470C6">
        <w:rPr>
          <w:b/>
        </w:rPr>
        <w:t xml:space="preserve">ent Resource Center, Room 106. </w:t>
      </w:r>
      <w:r w:rsidRPr="008D6174">
        <w:rPr>
          <w:b/>
        </w:rPr>
        <w:t xml:space="preserve">Call 360-752-8450 or email </w:t>
      </w:r>
      <w:hyperlink r:id="rId17" w:history="1">
        <w:r w:rsidR="00A470C6" w:rsidRPr="006A3B15">
          <w:rPr>
            <w:rStyle w:val="Hyperlink"/>
            <w:b/>
          </w:rPr>
          <w:t>ar@btc.edu</w:t>
        </w:r>
      </w:hyperlink>
      <w:r w:rsidR="00A470C6">
        <w:t xml:space="preserve">. </w:t>
      </w:r>
      <w:r w:rsidRPr="008D6174">
        <w:t>If you qualify for academic accommodations, the Accessibility Resources Office will forward a letter of accommodation to your instructor, who will, with you, work out the details of any accommodations needed for this course.</w:t>
      </w:r>
    </w:p>
    <w:p w:rsidR="00101FA3" w:rsidRPr="008D6174" w:rsidRDefault="00101FA3" w:rsidP="00101FA3">
      <w:r w:rsidRPr="00872462">
        <w:rPr>
          <w:rStyle w:val="Heading3Char"/>
        </w:rPr>
        <w:lastRenderedPageBreak/>
        <w:t>Campus Emergencies</w:t>
      </w:r>
      <w:r w:rsidRPr="00AB4E17">
        <w:rPr>
          <w:rStyle w:val="Heading3Char"/>
        </w:rPr>
        <w:t>:</w:t>
      </w:r>
      <w:r w:rsidRPr="008D6174">
        <w:t xml:space="preserve"> If an emergency arises, your instructor may inform you of actions to follow. You are responsible for knowing emergency evacuation routes from your classroom. If police or university officials order you to evacuate, do so calmly and assist those needing help. You may receive emergency information alerts via the building enunciation system, text message, email, or BTC’s webpage, Facebook and Twitter. Refer to the emergency flipchart in your room for more information on specific types of emergencies.</w:t>
      </w:r>
    </w:p>
    <w:p w:rsidR="00101FA3" w:rsidRPr="008D6174" w:rsidRDefault="00101FA3" w:rsidP="0024126D">
      <w:r w:rsidRPr="00872462">
        <w:rPr>
          <w:rStyle w:val="Heading3Char"/>
        </w:rPr>
        <w:t>Tutoring</w:t>
      </w:r>
      <w:r w:rsidRPr="00AB4E17">
        <w:rPr>
          <w:rStyle w:val="Heading3Char"/>
        </w:rPr>
        <w:t>:</w:t>
      </w:r>
      <w:r w:rsidRPr="0024126D">
        <w:rPr>
          <w:b/>
        </w:rPr>
        <w:t xml:space="preserve"> </w:t>
      </w:r>
      <w:r w:rsidR="006430BE" w:rsidRPr="006430BE">
        <w:t>Drop-in tutoring is available at no cost to student</w:t>
      </w:r>
      <w:r w:rsidR="00A470C6">
        <w:t xml:space="preserve">s when classes are in session. </w:t>
      </w:r>
      <w:r w:rsidR="006430BE" w:rsidRPr="006430BE">
        <w:t>Tutors are recruited in all subjects where tut</w:t>
      </w:r>
      <w:r w:rsidR="00A470C6">
        <w:t xml:space="preserve">oring assistance is requested. </w:t>
      </w:r>
      <w:r w:rsidR="006430BE" w:rsidRPr="006430BE">
        <w:t>The Tutoring Center is located in Building H, Rooms 9 and 15. To request tutoring or to apply to be a tutor, please contact the Tutoring Center at 360.752.8499 or visi</w:t>
      </w:r>
      <w:r w:rsidR="006430BE">
        <w:t xml:space="preserve">t </w:t>
      </w:r>
      <w:hyperlink r:id="rId18" w:history="1">
        <w:r w:rsidR="009F1C79" w:rsidRPr="009F1C79">
          <w:rPr>
            <w:rStyle w:val="Hyperlink"/>
          </w:rPr>
          <w:t>www.btc.edu/tutoring</w:t>
        </w:r>
      </w:hyperlink>
      <w:r w:rsidR="006430BE" w:rsidRPr="006430BE">
        <w:t>for additional information and to access the Tutoring Request Form and the curr</w:t>
      </w:r>
      <w:r w:rsidR="006430BE">
        <w:t>ent drop-in tutoring schedule.</w:t>
      </w:r>
    </w:p>
    <w:p w:rsidR="00101FA3" w:rsidRPr="008D6174" w:rsidRDefault="00101FA3" w:rsidP="0024126D">
      <w:pPr>
        <w:tabs>
          <w:tab w:val="left" w:pos="5130"/>
        </w:tabs>
      </w:pPr>
      <w:r w:rsidRPr="00872462">
        <w:rPr>
          <w:rStyle w:val="Heading3Char"/>
        </w:rPr>
        <w:t>Advising</w:t>
      </w:r>
      <w:r w:rsidR="00A470C6" w:rsidRPr="00872462">
        <w:rPr>
          <w:rStyle w:val="Heading3Char"/>
        </w:rPr>
        <w:t xml:space="preserve"> &amp; Career Services</w:t>
      </w:r>
      <w:r w:rsidRPr="00AB4E17">
        <w:rPr>
          <w:rStyle w:val="Heading3Char"/>
        </w:rPr>
        <w:t>:</w:t>
      </w:r>
      <w:r w:rsidRPr="008D6174">
        <w:rPr>
          <w:b/>
        </w:rPr>
        <w:t xml:space="preserve"> </w:t>
      </w:r>
      <w:r w:rsidR="00A470C6" w:rsidRPr="00A470C6">
        <w:t>Academic &amp; Career Advisors are available to assist with: Exploring and choosing the career that fits you best; Developing an educational plan and selecting the courses to get you started and progress toward your goals; Assistance with academic success strategies; Job and internship searching resources including resume and cover letter development, mock interviews and more; Connecting with employers to explore job opportunities. This office is located in the Admissions and Stud</w:t>
      </w:r>
      <w:r w:rsidR="00487CB6">
        <w:t xml:space="preserve">ent Resource Center, Room 106. </w:t>
      </w:r>
      <w:r w:rsidR="00A470C6" w:rsidRPr="00A470C6">
        <w:t xml:space="preserve">Call 360-752-8345 or email </w:t>
      </w:r>
      <w:hyperlink r:id="rId19" w:history="1">
        <w:r w:rsidR="00A470C6" w:rsidRPr="006A3B15">
          <w:rPr>
            <w:rStyle w:val="Hyperlink"/>
          </w:rPr>
          <w:t>advising@btc.edu</w:t>
        </w:r>
      </w:hyperlink>
      <w:r w:rsidR="00A470C6" w:rsidRPr="00A470C6">
        <w:t>.</w:t>
      </w:r>
    </w:p>
    <w:p w:rsidR="00101FA3" w:rsidRPr="008D6174" w:rsidRDefault="00101FA3" w:rsidP="00101FA3">
      <w:r w:rsidRPr="00872462">
        <w:rPr>
          <w:rStyle w:val="Heading3Char"/>
        </w:rPr>
        <w:t>Financial Aid</w:t>
      </w:r>
      <w:r w:rsidRPr="00AB4E17">
        <w:rPr>
          <w:rStyle w:val="Heading3Char"/>
        </w:rPr>
        <w:t>:</w:t>
      </w:r>
      <w:r w:rsidRPr="008D6174">
        <w:t xml:space="preserve"> </w:t>
      </w:r>
      <w:r w:rsidR="00131124">
        <w:t xml:space="preserve">Students seeking Financial Aid should begin by completing a FAFSA at </w:t>
      </w:r>
      <w:hyperlink r:id="rId20" w:history="1">
        <w:r w:rsidR="00131124" w:rsidRPr="00826351">
          <w:rPr>
            <w:rStyle w:val="Hyperlink"/>
          </w:rPr>
          <w:t>FAFSA.ed.gov</w:t>
        </w:r>
      </w:hyperlink>
      <w:r w:rsidR="00131124">
        <w:t xml:space="preserve">. Students who have completed a FAFSA can check their status by logging in to their student Financial Aid Portal on the BTC website. Visit the Financial Aid office in CSB 101, call at 360-752-8351, or email at </w:t>
      </w:r>
      <w:hyperlink r:id="rId21" w:history="1">
        <w:r w:rsidR="00826351" w:rsidRPr="00AB61B9">
          <w:rPr>
            <w:rStyle w:val="Hyperlink"/>
          </w:rPr>
          <w:t>finaid@btc.edu</w:t>
        </w:r>
      </w:hyperlink>
      <w:r w:rsidR="00826351">
        <w:t xml:space="preserve"> </w:t>
      </w:r>
      <w:r w:rsidR="00131124">
        <w:t>for assistance or additional resources.</w:t>
      </w:r>
      <w:r w:rsidR="00A470C6">
        <w:t xml:space="preserve"> </w:t>
      </w:r>
      <w:r w:rsidR="00A470C6" w:rsidRPr="00A470C6">
        <w:t>You may also qualify for additional funding support through Workforce Funding &amp;</w:t>
      </w:r>
      <w:r w:rsidR="00A470C6">
        <w:t xml:space="preserve"> Student Support. </w:t>
      </w:r>
      <w:r w:rsidR="00A470C6" w:rsidRPr="00A470C6">
        <w:t xml:space="preserve">Apply at </w:t>
      </w:r>
      <w:hyperlink r:id="rId22" w:history="1">
        <w:r w:rsidR="009F1C79" w:rsidRPr="009F1C79">
          <w:rPr>
            <w:rStyle w:val="Hyperlink"/>
          </w:rPr>
          <w:t>http://www.btc.edu/workforcefunding</w:t>
        </w:r>
      </w:hyperlink>
      <w:r w:rsidR="00A470C6" w:rsidRPr="00A470C6">
        <w:t>or stop b</w:t>
      </w:r>
      <w:r w:rsidR="00A470C6">
        <w:t>y Campus Services, Room 102 for more information.</w:t>
      </w:r>
    </w:p>
    <w:p w:rsidR="004855CC" w:rsidRDefault="00101FA3" w:rsidP="004855CC">
      <w:r w:rsidRPr="00872462">
        <w:rPr>
          <w:rStyle w:val="Heading3Char"/>
        </w:rPr>
        <w:t>Library</w:t>
      </w:r>
      <w:r w:rsidRPr="00AB4E17">
        <w:rPr>
          <w:rStyle w:val="Heading3Char"/>
        </w:rPr>
        <w:t>:</w:t>
      </w:r>
      <w:r w:rsidRPr="008D6174">
        <w:rPr>
          <w:b/>
        </w:rPr>
        <w:t xml:space="preserve"> </w:t>
      </w:r>
      <w:r w:rsidR="004855CC">
        <w:t>The BTC Library is located on the third floor of the Campus Center Building with an inviting atmosphere that includes a view of Bellingham Bay. The Library offers a variety of services and technology to meet the educational needs of students by providing professional, high-quality service and assistance.</w:t>
      </w:r>
    </w:p>
    <w:p w:rsidR="004855CC" w:rsidRDefault="004855CC" w:rsidP="004855CC">
      <w:r>
        <w:t>The Library houses a physical collection of 12,000 books and media as well as online resources that include access to 120,000 eBooks and 20+ databases (8,000 full-text online journals) to use for research in prerequisite classes and specific programs; one-on-one assistance is offered for reference and research needs. The Library also is the open computer lab on campus and consists of 80 computers with 40+ software programs. A variety of equipment is available for check out that includes laptops and iPads.   Assistance is offered with hardware and software questions, online learning and any technology-related question during all open hours; there is also a HelpDesk with specific hours to help with technology needs. Media-enhanced rooms are available for group study.</w:t>
      </w:r>
    </w:p>
    <w:p w:rsidR="004855CC" w:rsidRDefault="004855CC" w:rsidP="004855CC">
      <w:r>
        <w:t xml:space="preserve">Contact the Library by phone at 360.752.8383 or via email at </w:t>
      </w:r>
      <w:hyperlink r:id="rId23" w:history="1">
        <w:r w:rsidRPr="00AF6459">
          <w:rPr>
            <w:rStyle w:val="Hyperlink"/>
          </w:rPr>
          <w:t>Library@btc.edu</w:t>
        </w:r>
      </w:hyperlink>
      <w:r>
        <w:t xml:space="preserve">, or visit the website: </w:t>
      </w:r>
      <w:hyperlink r:id="rId24" w:history="1">
        <w:r w:rsidRPr="009F1C79">
          <w:rPr>
            <w:rStyle w:val="Hyperlink"/>
          </w:rPr>
          <w:t>www.btc.edu/library</w:t>
        </w:r>
      </w:hyperlink>
      <w:r>
        <w:t>.</w:t>
      </w:r>
    </w:p>
    <w:p w:rsidR="00756F65" w:rsidRDefault="00756F65" w:rsidP="00462807">
      <w:pPr>
        <w:pStyle w:val="ListParagraph"/>
      </w:pPr>
    </w:p>
    <w:sectPr w:rsidR="00756F65" w:rsidSect="00E876C7">
      <w:type w:val="continuous"/>
      <w:pgSz w:w="12240" w:h="15840"/>
      <w:pgMar w:top="252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5B7" w:rsidRDefault="00AF25B7" w:rsidP="008D6174">
      <w:pPr>
        <w:spacing w:after="0"/>
      </w:pPr>
      <w:r>
        <w:separator/>
      </w:r>
    </w:p>
  </w:endnote>
  <w:endnote w:type="continuationSeparator" w:id="0">
    <w:p w:rsidR="00AF25B7" w:rsidRDefault="00AF25B7" w:rsidP="008D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43" w:rsidRDefault="007D6CCC" w:rsidP="00865600">
    <w:pPr>
      <w:tabs>
        <w:tab w:val="left" w:pos="3600"/>
        <w:tab w:val="left" w:pos="9540"/>
      </w:tabs>
      <w:ind w:right="-360"/>
      <w:rPr>
        <w:b/>
        <w:sz w:val="20"/>
        <w:szCs w:val="20"/>
      </w:rPr>
    </w:pPr>
    <w:permStart w:id="329800329" w:edGrp="everyone"/>
    <w:r>
      <w:t>INST 140</w:t>
    </w:r>
    <w:r w:rsidR="009A24FF">
      <w:tab/>
    </w:r>
    <w:permEnd w:id="329800329"/>
    <w:r w:rsidR="00DD25DD">
      <w:rPr>
        <w:rStyle w:val="FootnoteChar"/>
      </w:rPr>
      <w:t>Syllabus Updated/Created:</w:t>
    </w:r>
    <w:r w:rsidR="00865600">
      <w:rPr>
        <w:b/>
        <w:sz w:val="20"/>
        <w:szCs w:val="20"/>
      </w:rPr>
      <w:t xml:space="preserve"> </w:t>
    </w:r>
    <w:permStart w:id="966147016" w:edGrp="everyone"/>
    <w:sdt>
      <w:sdtPr>
        <w:rPr>
          <w:b/>
          <w:sz w:val="20"/>
          <w:szCs w:val="20"/>
        </w:rPr>
        <w:id w:val="1147019721"/>
        <w:placeholder>
          <w:docPart w:val="1D1FA44772044A5899E3006281366965"/>
        </w:placeholder>
        <w:date w:fullDate="2018-01-02T00:00:00Z">
          <w:dateFormat w:val="M/d/yyyy"/>
          <w:lid w:val="en-US"/>
          <w:storeMappedDataAs w:val="dateTime"/>
          <w:calendar w:val="gregorian"/>
        </w:date>
      </w:sdtPr>
      <w:sdtEndPr/>
      <w:sdtContent>
        <w:r w:rsidR="001A1361">
          <w:rPr>
            <w:b/>
            <w:sz w:val="20"/>
            <w:szCs w:val="20"/>
          </w:rPr>
          <w:t>1/2/2018</w:t>
        </w:r>
      </w:sdtContent>
    </w:sdt>
    <w:r w:rsidR="008F47EF" w:rsidRPr="008D6174">
      <w:rPr>
        <w:b/>
        <w:sz w:val="20"/>
        <w:szCs w:val="20"/>
      </w:rPr>
      <w:t xml:space="preserve"> </w:t>
    </w:r>
    <w:permEnd w:id="966147016"/>
    <w:r w:rsidR="00DD25DD">
      <w:rPr>
        <w:b/>
        <w:sz w:val="20"/>
        <w:szCs w:val="20"/>
      </w:rPr>
      <w:tab/>
    </w:r>
    <w:r w:rsidR="00D25543" w:rsidRPr="00D25543">
      <w:rPr>
        <w:rStyle w:val="FootnoteChar"/>
      </w:rPr>
      <w:fldChar w:fldCharType="begin"/>
    </w:r>
    <w:r w:rsidR="00D25543" w:rsidRPr="00D25543">
      <w:rPr>
        <w:rStyle w:val="FootnoteChar"/>
      </w:rPr>
      <w:instrText xml:space="preserve"> PAGE   \* MERGEFORMAT </w:instrText>
    </w:r>
    <w:r w:rsidR="00D25543" w:rsidRPr="00D25543">
      <w:rPr>
        <w:rStyle w:val="FootnoteChar"/>
      </w:rPr>
      <w:fldChar w:fldCharType="separate"/>
    </w:r>
    <w:r w:rsidR="00CC3677">
      <w:rPr>
        <w:rStyle w:val="FootnoteChar"/>
        <w:noProof/>
      </w:rPr>
      <w:t>5</w:t>
    </w:r>
    <w:r w:rsidR="00D25543" w:rsidRPr="00D25543">
      <w:rPr>
        <w:rStyle w:val="FootnoteChar"/>
      </w:rPr>
      <w:fldChar w:fldCharType="end"/>
    </w:r>
  </w:p>
  <w:p w:rsidR="008D6174" w:rsidRPr="0024126D" w:rsidRDefault="008F47EF" w:rsidP="009A24FF">
    <w:pPr>
      <w:tabs>
        <w:tab w:val="left" w:pos="8370"/>
      </w:tabs>
      <w:ind w:right="-720"/>
      <w:jc w:val="right"/>
      <w:rPr>
        <w:rStyle w:val="VersionChar"/>
      </w:rPr>
    </w:pPr>
    <w:r w:rsidRPr="0024126D">
      <w:rPr>
        <w:rStyle w:val="VersionChar"/>
      </w:rPr>
      <w:t>v.</w:t>
    </w:r>
    <w:r w:rsidR="0073587C">
      <w:rPr>
        <w:rStyle w:val="VersionChar"/>
      </w:rPr>
      <w:t xml:space="preserve"> </w:t>
    </w:r>
    <w:r w:rsidR="00B03423">
      <w:rPr>
        <w:rStyle w:val="VersionChar"/>
      </w:rPr>
      <w:t>120916</w:t>
    </w:r>
    <w:permStart w:id="640041882" w:edGrp="everyone"/>
    <w:permEnd w:id="640041882"/>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C" w:rsidRPr="00D25543" w:rsidRDefault="00A94B07" w:rsidP="004855CC">
    <w:pPr>
      <w:tabs>
        <w:tab w:val="left" w:pos="8640"/>
      </w:tabs>
      <w:rPr>
        <w:rStyle w:val="VersionChar"/>
      </w:rPr>
    </w:pPr>
    <w:r w:rsidRPr="007400F3">
      <w:rPr>
        <w:rStyle w:val="FootnoteChar"/>
      </w:rPr>
      <w:t>Date syllabi created/updated:</w:t>
    </w:r>
    <w:r w:rsidRPr="008D6174">
      <w:rPr>
        <w:b/>
        <w:sz w:val="20"/>
        <w:szCs w:val="20"/>
      </w:rPr>
      <w:t xml:space="preserve">  </w:t>
    </w:r>
    <w:sdt>
      <w:sdtPr>
        <w:rPr>
          <w:b/>
          <w:sz w:val="20"/>
          <w:szCs w:val="20"/>
        </w:rPr>
        <w:id w:val="1835792313"/>
        <w:placeholder>
          <w:docPart w:val="B56450F4F17C4D7496D13014D4B4691B"/>
        </w:placeholder>
        <w:showingPlcHdr/>
        <w:date>
          <w:dateFormat w:val="M/d/yyyy"/>
          <w:lid w:val="en-US"/>
          <w:storeMappedDataAs w:val="dateTime"/>
          <w:calendar w:val="gregorian"/>
        </w:date>
      </w:sdtPr>
      <w:sdtEndPr/>
      <w:sdtContent>
        <w:r w:rsidRPr="008D6174">
          <w:rPr>
            <w:rStyle w:val="PlaceholderText"/>
            <w:color w:val="auto"/>
            <w:sz w:val="20"/>
            <w:szCs w:val="20"/>
          </w:rPr>
          <w:t>Click here to enter a date.</w:t>
        </w:r>
      </w:sdtContent>
    </w:sdt>
    <w:r w:rsidRPr="008D6174">
      <w:rPr>
        <w:b/>
        <w:sz w:val="20"/>
        <w:szCs w:val="20"/>
      </w:rPr>
      <w:t xml:space="preserve"> </w:t>
    </w:r>
    <w:r w:rsidR="008F47EF">
      <w:rPr>
        <w:b/>
        <w:sz w:val="20"/>
        <w:szCs w:val="20"/>
      </w:rPr>
      <w:tab/>
    </w:r>
    <w:r w:rsidR="004855CC" w:rsidRPr="00D25543">
      <w:rPr>
        <w:rStyle w:val="VersionChar"/>
      </w:rPr>
      <w:t>v. 090616</w:t>
    </w:r>
  </w:p>
  <w:p w:rsidR="00A94B07" w:rsidRPr="008F47EF" w:rsidRDefault="00A94B07" w:rsidP="008F47EF">
    <w:pPr>
      <w:tabs>
        <w:tab w:val="left" w:pos="8640"/>
      </w:tabs>
      <w:rPr>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5B7" w:rsidRDefault="00AF25B7" w:rsidP="008D6174">
      <w:pPr>
        <w:spacing w:after="0"/>
      </w:pPr>
      <w:r>
        <w:separator/>
      </w:r>
    </w:p>
  </w:footnote>
  <w:footnote w:type="continuationSeparator" w:id="0">
    <w:p w:rsidR="00AF25B7" w:rsidRDefault="00AF25B7" w:rsidP="008D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C7" w:rsidRDefault="00E876C7">
    <w:pPr>
      <w:pStyle w:val="Header"/>
    </w:pPr>
    <w:r>
      <w:rPr>
        <w:noProof/>
      </w:rPr>
      <w:drawing>
        <wp:inline distT="0" distB="0" distL="0" distR="0" wp14:anchorId="2C4B2DA6" wp14:editId="5B230102">
          <wp:extent cx="563245" cy="932815"/>
          <wp:effectExtent l="0" t="0" r="8255" b="635"/>
          <wp:docPr id="11" name="Picture 11"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73587C">
      <w:rPr>
        <w:rStyle w:val="Heading1Char"/>
        <w:sz w:val="36"/>
      </w:rPr>
      <w:ptab w:relativeTo="margin" w:alignment="center" w:leader="none"/>
    </w:r>
    <w:r w:rsidRPr="0073587C">
      <w:rPr>
        <w:rStyle w:val="Heading1Char"/>
        <w:sz w:val="36"/>
      </w:rPr>
      <w:t xml:space="preserve">BTC Course Syllabus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E10" w:rsidRPr="00991E10" w:rsidRDefault="00991E10" w:rsidP="00991E10">
    <w:pPr>
      <w:pStyle w:val="Header"/>
    </w:pPr>
    <w:r>
      <w:rPr>
        <w:noProof/>
      </w:rPr>
      <w:drawing>
        <wp:inline distT="0" distB="0" distL="0" distR="0" wp14:anchorId="58D77CDB" wp14:editId="5DDDC196">
          <wp:extent cx="563245" cy="932815"/>
          <wp:effectExtent l="0" t="0" r="8255" b="635"/>
          <wp:docPr id="12" name="Picture 12"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991E10">
      <w:rPr>
        <w:rStyle w:val="Heading1Char"/>
      </w:rPr>
      <w:ptab w:relativeTo="margin" w:alignment="center" w:leader="none"/>
    </w:r>
    <w:r w:rsidRPr="00991E10">
      <w:rPr>
        <w:rStyle w:val="Heading1Char"/>
      </w:rPr>
      <w:t xml:space="preserve">BTC Course Syllabus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4C8"/>
    <w:multiLevelType w:val="multilevel"/>
    <w:tmpl w:val="FD12569C"/>
    <w:lvl w:ilvl="0">
      <w:start w:val="1"/>
      <w:numFmt w:val="decimal"/>
      <w:lvlText w:val="%1)"/>
      <w:lvlJc w:val="left"/>
      <w:pPr>
        <w:ind w:left="360" w:hanging="360"/>
      </w:pPr>
      <w:rPr>
        <w:rFonts w:ascii="Calibri" w:hAnsi="Calibri" w:hint="default"/>
        <w:b w:val="0"/>
        <w:i w:val="0"/>
        <w:caps w:val="0"/>
        <w:strike w:val="0"/>
        <w:dstrike w:val="0"/>
        <w:vanish w:val="0"/>
        <w:color w:val="auto"/>
        <w:sz w:val="22"/>
        <w:vertAlign w:val="baseline"/>
      </w:rPr>
    </w:lvl>
    <w:lvl w:ilvl="1">
      <w:start w:val="1"/>
      <w:numFmt w:val="lowerLetter"/>
      <w:lvlText w:val="%2)"/>
      <w:lvlJc w:val="left"/>
      <w:pPr>
        <w:ind w:left="720" w:hanging="360"/>
      </w:pPr>
      <w:rPr>
        <w:rFonts w:ascii="Calibri" w:hAnsi="Calibri" w:hint="default"/>
        <w:b w:val="0"/>
        <w:i w:val="0"/>
        <w:sz w:val="22"/>
      </w:rPr>
    </w:lvl>
    <w:lvl w:ilvl="2">
      <w:start w:val="1"/>
      <w:numFmt w:val="lowerRoman"/>
      <w:lvlText w:val="%3)"/>
      <w:lvlJc w:val="left"/>
      <w:pPr>
        <w:ind w:left="1080" w:hanging="360"/>
      </w:pPr>
      <w:rPr>
        <w:rFonts w:ascii="Calibri" w:hAnsi="Calibri" w:hint="default"/>
        <w:b w:val="0"/>
        <w:i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ascii="Calibri" w:hAnsi="Calibri" w:hint="default"/>
        <w:b w:val="0"/>
        <w:i w:val="0"/>
        <w:sz w:val="22"/>
      </w:rPr>
    </w:lvl>
    <w:lvl w:ilvl="5">
      <w:start w:val="1"/>
      <w:numFmt w:val="lowerRoman"/>
      <w:lvlText w:val="(%6)"/>
      <w:lvlJc w:val="left"/>
      <w:pPr>
        <w:ind w:left="2160" w:hanging="360"/>
      </w:pPr>
      <w:rPr>
        <w:rFonts w:ascii="Calibri" w:hAnsi="Calibri" w:hint="default"/>
        <w:b w:val="0"/>
        <w:i w:val="0"/>
        <w:sz w:val="22"/>
      </w:rPr>
    </w:lvl>
    <w:lvl w:ilvl="6">
      <w:start w:val="1"/>
      <w:numFmt w:val="none"/>
      <w:lvlText w:val="1."/>
      <w:lvlJc w:val="left"/>
      <w:pPr>
        <w:ind w:left="2520" w:hanging="360"/>
      </w:pPr>
      <w:rPr>
        <w:rFonts w:ascii="Calibri" w:hAnsi="Calibri" w:hint="default"/>
        <w:b w:val="0"/>
        <w:i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73189F"/>
    <w:multiLevelType w:val="hybridMultilevel"/>
    <w:tmpl w:val="A56CA030"/>
    <w:lvl w:ilvl="0" w:tplc="A34416A6">
      <w:start w:val="1"/>
      <w:numFmt w:val="bullet"/>
      <w:lvlText w:val=""/>
      <w:lvlJc w:val="left"/>
      <w:pPr>
        <w:ind w:left="1440" w:hanging="360"/>
      </w:pPr>
      <w:rPr>
        <w:rFonts w:ascii="Symbol" w:hAnsi="Symbol" w:hint="default"/>
        <w:b w:val="0"/>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4C0F1E"/>
    <w:multiLevelType w:val="hybridMultilevel"/>
    <w:tmpl w:val="8BF81C6E"/>
    <w:lvl w:ilvl="0" w:tplc="F6EA148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B7954"/>
    <w:multiLevelType w:val="hybridMultilevel"/>
    <w:tmpl w:val="9BFE0790"/>
    <w:lvl w:ilvl="0" w:tplc="1DACB94A">
      <w:start w:val="1"/>
      <w:numFmt w:val="bullet"/>
      <w:pStyle w:val="BulletList"/>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ocumentProtection w:edit="readOnly" w:formatting="1" w:enforcement="1" w:cryptProviderType="rsaAES" w:cryptAlgorithmClass="hash" w:cryptAlgorithmType="typeAny" w:cryptAlgorithmSid="14" w:cryptSpinCount="100000" w:hash="0iQJEGo5HAefIjrswVfK1iZ3dymCczhqPfIqIydv3ZY12cUkylIqJ3RfLb8OakQbR38//EieYkmoXN5BUr5piQ==" w:salt="xz5V2zY5dJNxMEaf+qb4GQ=="/>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B7"/>
    <w:rsid w:val="00006707"/>
    <w:rsid w:val="0001077F"/>
    <w:rsid w:val="00030C76"/>
    <w:rsid w:val="00047186"/>
    <w:rsid w:val="0007681C"/>
    <w:rsid w:val="000A6D0D"/>
    <w:rsid w:val="000B06EC"/>
    <w:rsid w:val="000B4AA4"/>
    <w:rsid w:val="000C56BC"/>
    <w:rsid w:val="000F4855"/>
    <w:rsid w:val="000F6719"/>
    <w:rsid w:val="00101FA3"/>
    <w:rsid w:val="001139F5"/>
    <w:rsid w:val="001235F7"/>
    <w:rsid w:val="00130444"/>
    <w:rsid w:val="00131124"/>
    <w:rsid w:val="001748AF"/>
    <w:rsid w:val="00177087"/>
    <w:rsid w:val="00181601"/>
    <w:rsid w:val="001A1361"/>
    <w:rsid w:val="001E3B5F"/>
    <w:rsid w:val="00200577"/>
    <w:rsid w:val="00205589"/>
    <w:rsid w:val="00217541"/>
    <w:rsid w:val="002361F5"/>
    <w:rsid w:val="0024126D"/>
    <w:rsid w:val="002420BB"/>
    <w:rsid w:val="00251B02"/>
    <w:rsid w:val="002961A4"/>
    <w:rsid w:val="002A098E"/>
    <w:rsid w:val="00345768"/>
    <w:rsid w:val="00390022"/>
    <w:rsid w:val="003B0997"/>
    <w:rsid w:val="004106A0"/>
    <w:rsid w:val="00457982"/>
    <w:rsid w:val="00460A7A"/>
    <w:rsid w:val="00462807"/>
    <w:rsid w:val="004850FB"/>
    <w:rsid w:val="004855CC"/>
    <w:rsid w:val="00487CB6"/>
    <w:rsid w:val="004C790C"/>
    <w:rsid w:val="004C7AD6"/>
    <w:rsid w:val="004D6743"/>
    <w:rsid w:val="004E111A"/>
    <w:rsid w:val="00511947"/>
    <w:rsid w:val="00535E2A"/>
    <w:rsid w:val="00555C0E"/>
    <w:rsid w:val="005700DC"/>
    <w:rsid w:val="005964A5"/>
    <w:rsid w:val="005D0F3B"/>
    <w:rsid w:val="0061168D"/>
    <w:rsid w:val="0061214E"/>
    <w:rsid w:val="00637132"/>
    <w:rsid w:val="006430BE"/>
    <w:rsid w:val="00650FE5"/>
    <w:rsid w:val="00666237"/>
    <w:rsid w:val="00692E9D"/>
    <w:rsid w:val="006D0131"/>
    <w:rsid w:val="006D41BD"/>
    <w:rsid w:val="006D57D0"/>
    <w:rsid w:val="006E5ACE"/>
    <w:rsid w:val="0073587C"/>
    <w:rsid w:val="007400F3"/>
    <w:rsid w:val="00756F65"/>
    <w:rsid w:val="00763F0A"/>
    <w:rsid w:val="007662EA"/>
    <w:rsid w:val="00774F5E"/>
    <w:rsid w:val="007876E6"/>
    <w:rsid w:val="00796749"/>
    <w:rsid w:val="007A50B1"/>
    <w:rsid w:val="007B4D60"/>
    <w:rsid w:val="007C0DD7"/>
    <w:rsid w:val="007D6CCC"/>
    <w:rsid w:val="007E575C"/>
    <w:rsid w:val="008043B7"/>
    <w:rsid w:val="00814373"/>
    <w:rsid w:val="00820032"/>
    <w:rsid w:val="00826351"/>
    <w:rsid w:val="0083180B"/>
    <w:rsid w:val="00847B7D"/>
    <w:rsid w:val="00847F47"/>
    <w:rsid w:val="008547E5"/>
    <w:rsid w:val="00861671"/>
    <w:rsid w:val="00863A39"/>
    <w:rsid w:val="0086474F"/>
    <w:rsid w:val="00865600"/>
    <w:rsid w:val="00872462"/>
    <w:rsid w:val="008D6174"/>
    <w:rsid w:val="008E1009"/>
    <w:rsid w:val="008E376D"/>
    <w:rsid w:val="008F47EF"/>
    <w:rsid w:val="00917667"/>
    <w:rsid w:val="00937187"/>
    <w:rsid w:val="00942415"/>
    <w:rsid w:val="00991E10"/>
    <w:rsid w:val="009A24FF"/>
    <w:rsid w:val="009D19E3"/>
    <w:rsid w:val="009E53F0"/>
    <w:rsid w:val="009F1C79"/>
    <w:rsid w:val="00A2350B"/>
    <w:rsid w:val="00A30C23"/>
    <w:rsid w:val="00A470C6"/>
    <w:rsid w:val="00A56A7D"/>
    <w:rsid w:val="00A61FBE"/>
    <w:rsid w:val="00A81A6A"/>
    <w:rsid w:val="00A94B07"/>
    <w:rsid w:val="00AB4E17"/>
    <w:rsid w:val="00AC51BA"/>
    <w:rsid w:val="00AE1ACA"/>
    <w:rsid w:val="00AF25B7"/>
    <w:rsid w:val="00AF5728"/>
    <w:rsid w:val="00B022D8"/>
    <w:rsid w:val="00B03423"/>
    <w:rsid w:val="00B15382"/>
    <w:rsid w:val="00BC3AF0"/>
    <w:rsid w:val="00BD5B18"/>
    <w:rsid w:val="00C044D5"/>
    <w:rsid w:val="00C21DC4"/>
    <w:rsid w:val="00C24B8C"/>
    <w:rsid w:val="00CA6EED"/>
    <w:rsid w:val="00CC3677"/>
    <w:rsid w:val="00CC7C2D"/>
    <w:rsid w:val="00CF4537"/>
    <w:rsid w:val="00D16BFB"/>
    <w:rsid w:val="00D25543"/>
    <w:rsid w:val="00D27FB7"/>
    <w:rsid w:val="00D3657C"/>
    <w:rsid w:val="00D375B1"/>
    <w:rsid w:val="00D552A4"/>
    <w:rsid w:val="00D67C63"/>
    <w:rsid w:val="00D86611"/>
    <w:rsid w:val="00DA0B8A"/>
    <w:rsid w:val="00DD25DD"/>
    <w:rsid w:val="00E32896"/>
    <w:rsid w:val="00E57E42"/>
    <w:rsid w:val="00E876C7"/>
    <w:rsid w:val="00EA6A33"/>
    <w:rsid w:val="00EA77A1"/>
    <w:rsid w:val="00EF70EF"/>
    <w:rsid w:val="00F7127A"/>
    <w:rsid w:val="00F74073"/>
    <w:rsid w:val="00FC36A8"/>
    <w:rsid w:val="00FD42EC"/>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840D5"/>
  <w15:chartTrackingRefBased/>
  <w15:docId w15:val="{CA960197-D65D-4875-AE52-27524F1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0"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locked="0"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E2A"/>
    <w:pPr>
      <w:spacing w:after="120"/>
    </w:pPr>
  </w:style>
  <w:style w:type="paragraph" w:styleId="Heading1">
    <w:name w:val="heading 1"/>
    <w:basedOn w:val="Header"/>
    <w:next w:val="Normal"/>
    <w:link w:val="Heading1Char"/>
    <w:uiPriority w:val="9"/>
    <w:qFormat/>
    <w:locked/>
    <w:rsid w:val="00C21DC4"/>
    <w:pPr>
      <w:outlineLvl w:val="0"/>
    </w:pPr>
    <w:rPr>
      <w:b/>
      <w:sz w:val="32"/>
      <w:szCs w:val="32"/>
    </w:rPr>
  </w:style>
  <w:style w:type="paragraph" w:styleId="Heading2">
    <w:name w:val="heading 2"/>
    <w:basedOn w:val="Normal"/>
    <w:next w:val="Normal"/>
    <w:link w:val="Heading2Char"/>
    <w:uiPriority w:val="9"/>
    <w:unhideWhenUsed/>
    <w:qFormat/>
    <w:rsid w:val="00535E2A"/>
    <w:pPr>
      <w:keepNext/>
      <w:keepLines/>
      <w:spacing w:before="120" w:after="0" w:line="360" w:lineRule="auto"/>
      <w:outlineLvl w:val="1"/>
    </w:pPr>
    <w:rPr>
      <w:rFonts w:asciiTheme="majorHAnsi" w:eastAsiaTheme="majorEastAsia" w:hAnsiTheme="majorHAnsi" w:cstheme="majorBidi"/>
      <w:b/>
      <w:spacing w:val="20"/>
      <w:szCs w:val="26"/>
    </w:rPr>
  </w:style>
  <w:style w:type="paragraph" w:styleId="Heading3">
    <w:name w:val="heading 3"/>
    <w:basedOn w:val="Normal"/>
    <w:next w:val="Normal"/>
    <w:link w:val="Heading3Char"/>
    <w:uiPriority w:val="9"/>
    <w:unhideWhenUsed/>
    <w:qFormat/>
    <w:rsid w:val="00535E2A"/>
    <w:pPr>
      <w:keepNext/>
      <w:keepLines/>
      <w:spacing w:before="40" w:after="0"/>
      <w:outlineLvl w:val="2"/>
    </w:pPr>
    <w:rPr>
      <w:rFonts w:asciiTheme="majorHAnsi" w:eastAsiaTheme="majorEastAsia" w:hAnsiTheme="majorHAnsi"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181601"/>
    <w:rPr>
      <w:color w:val="808080"/>
    </w:rPr>
  </w:style>
  <w:style w:type="character" w:customStyle="1" w:styleId="Heading1Char">
    <w:name w:val="Heading 1 Char"/>
    <w:basedOn w:val="DefaultParagraphFont"/>
    <w:link w:val="Heading1"/>
    <w:uiPriority w:val="9"/>
    <w:rsid w:val="00C21DC4"/>
    <w:rPr>
      <w:b/>
      <w:sz w:val="32"/>
      <w:szCs w:val="32"/>
    </w:rPr>
  </w:style>
  <w:style w:type="paragraph" w:styleId="NoSpacing">
    <w:name w:val="No Spacing"/>
    <w:uiPriority w:val="1"/>
    <w:qFormat/>
    <w:locked/>
    <w:rsid w:val="003B0997"/>
    <w:pPr>
      <w:spacing w:after="120" w:line="240" w:lineRule="auto"/>
    </w:pPr>
  </w:style>
  <w:style w:type="character" w:styleId="CommentReference">
    <w:name w:val="annotation reference"/>
    <w:basedOn w:val="DefaultParagraphFont"/>
    <w:uiPriority w:val="99"/>
    <w:semiHidden/>
    <w:unhideWhenUsed/>
    <w:locked/>
    <w:rsid w:val="00E32896"/>
    <w:rPr>
      <w:sz w:val="16"/>
      <w:szCs w:val="16"/>
    </w:rPr>
  </w:style>
  <w:style w:type="paragraph" w:styleId="CommentText">
    <w:name w:val="annotation text"/>
    <w:basedOn w:val="Normal"/>
    <w:link w:val="CommentTextChar"/>
    <w:uiPriority w:val="99"/>
    <w:semiHidden/>
    <w:unhideWhenUsed/>
    <w:locked/>
    <w:rsid w:val="00E32896"/>
    <w:rPr>
      <w:sz w:val="20"/>
      <w:szCs w:val="20"/>
    </w:rPr>
  </w:style>
  <w:style w:type="character" w:customStyle="1" w:styleId="CommentTextChar">
    <w:name w:val="Comment Text Char"/>
    <w:basedOn w:val="DefaultParagraphFont"/>
    <w:link w:val="CommentText"/>
    <w:uiPriority w:val="99"/>
    <w:semiHidden/>
    <w:rsid w:val="00E32896"/>
    <w:rPr>
      <w:sz w:val="20"/>
      <w:szCs w:val="20"/>
    </w:rPr>
  </w:style>
  <w:style w:type="paragraph" w:styleId="CommentSubject">
    <w:name w:val="annotation subject"/>
    <w:basedOn w:val="CommentText"/>
    <w:next w:val="CommentText"/>
    <w:link w:val="CommentSubjectChar"/>
    <w:uiPriority w:val="99"/>
    <w:semiHidden/>
    <w:unhideWhenUsed/>
    <w:locked/>
    <w:rsid w:val="00E32896"/>
    <w:rPr>
      <w:b/>
      <w:bCs/>
    </w:rPr>
  </w:style>
  <w:style w:type="character" w:customStyle="1" w:styleId="CommentSubjectChar">
    <w:name w:val="Comment Subject Char"/>
    <w:basedOn w:val="CommentTextChar"/>
    <w:link w:val="CommentSubject"/>
    <w:uiPriority w:val="99"/>
    <w:semiHidden/>
    <w:rsid w:val="00E32896"/>
    <w:rPr>
      <w:b/>
      <w:bCs/>
      <w:sz w:val="20"/>
      <w:szCs w:val="20"/>
    </w:rPr>
  </w:style>
  <w:style w:type="paragraph" w:styleId="BalloonText">
    <w:name w:val="Balloon Text"/>
    <w:basedOn w:val="Normal"/>
    <w:link w:val="BalloonTextChar"/>
    <w:uiPriority w:val="99"/>
    <w:semiHidden/>
    <w:unhideWhenUsed/>
    <w:locked/>
    <w:rsid w:val="00E3289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96"/>
    <w:rPr>
      <w:rFonts w:ascii="Segoe UI" w:hAnsi="Segoe UI" w:cs="Segoe UI"/>
      <w:sz w:val="18"/>
      <w:szCs w:val="18"/>
    </w:rPr>
  </w:style>
  <w:style w:type="paragraph" w:styleId="Header">
    <w:name w:val="header"/>
    <w:basedOn w:val="Normal"/>
    <w:link w:val="HeaderChar"/>
    <w:uiPriority w:val="99"/>
    <w:unhideWhenUsed/>
    <w:locked/>
    <w:rsid w:val="008D6174"/>
    <w:pPr>
      <w:tabs>
        <w:tab w:val="center" w:pos="4680"/>
        <w:tab w:val="right" w:pos="9360"/>
      </w:tabs>
      <w:spacing w:after="0"/>
    </w:pPr>
  </w:style>
  <w:style w:type="character" w:customStyle="1" w:styleId="HeaderChar">
    <w:name w:val="Header Char"/>
    <w:basedOn w:val="DefaultParagraphFont"/>
    <w:link w:val="Header"/>
    <w:uiPriority w:val="99"/>
    <w:rsid w:val="008D6174"/>
  </w:style>
  <w:style w:type="paragraph" w:styleId="Footer">
    <w:name w:val="footer"/>
    <w:basedOn w:val="Normal"/>
    <w:link w:val="FooterChar"/>
    <w:uiPriority w:val="99"/>
    <w:unhideWhenUsed/>
    <w:locked/>
    <w:rsid w:val="008D6174"/>
    <w:pPr>
      <w:tabs>
        <w:tab w:val="center" w:pos="4680"/>
        <w:tab w:val="right" w:pos="9360"/>
      </w:tabs>
      <w:spacing w:after="0"/>
    </w:pPr>
  </w:style>
  <w:style w:type="character" w:customStyle="1" w:styleId="FooterChar">
    <w:name w:val="Footer Char"/>
    <w:basedOn w:val="DefaultParagraphFont"/>
    <w:link w:val="Footer"/>
    <w:uiPriority w:val="99"/>
    <w:rsid w:val="008D6174"/>
  </w:style>
  <w:style w:type="character" w:customStyle="1" w:styleId="Heading2Char">
    <w:name w:val="Heading 2 Char"/>
    <w:basedOn w:val="DefaultParagraphFont"/>
    <w:link w:val="Heading2"/>
    <w:uiPriority w:val="9"/>
    <w:rsid w:val="00EA77A1"/>
    <w:rPr>
      <w:rFonts w:asciiTheme="majorHAnsi" w:eastAsiaTheme="majorEastAsia" w:hAnsiTheme="majorHAnsi" w:cstheme="majorBidi"/>
      <w:b/>
      <w:spacing w:val="20"/>
      <w:szCs w:val="26"/>
    </w:rPr>
  </w:style>
  <w:style w:type="character" w:customStyle="1" w:styleId="Heading3Char">
    <w:name w:val="Heading 3 Char"/>
    <w:basedOn w:val="DefaultParagraphFont"/>
    <w:link w:val="Heading3"/>
    <w:uiPriority w:val="9"/>
    <w:rsid w:val="00EA77A1"/>
    <w:rPr>
      <w:rFonts w:asciiTheme="majorHAnsi" w:eastAsiaTheme="majorEastAsia" w:hAnsiTheme="majorHAnsi" w:cstheme="majorBidi"/>
      <w:b/>
      <w:szCs w:val="24"/>
      <w:u w:val="single"/>
    </w:rPr>
  </w:style>
  <w:style w:type="paragraph" w:styleId="ListParagraph">
    <w:name w:val="List Paragraph"/>
    <w:basedOn w:val="Normal"/>
    <w:autoRedefine/>
    <w:uiPriority w:val="34"/>
    <w:qFormat/>
    <w:rsid w:val="00535E2A"/>
    <w:pPr>
      <w:ind w:left="720"/>
      <w:contextualSpacing/>
    </w:pPr>
  </w:style>
  <w:style w:type="paragraph" w:customStyle="1" w:styleId="Footnote">
    <w:name w:val="Footnote"/>
    <w:basedOn w:val="Normal"/>
    <w:link w:val="FootnoteChar"/>
    <w:qFormat/>
    <w:locked/>
    <w:rsid w:val="007400F3"/>
    <w:pPr>
      <w:tabs>
        <w:tab w:val="left" w:pos="8640"/>
      </w:tabs>
    </w:pPr>
    <w:rPr>
      <w:b/>
      <w:i/>
      <w:sz w:val="20"/>
      <w:szCs w:val="20"/>
    </w:rPr>
  </w:style>
  <w:style w:type="paragraph" w:customStyle="1" w:styleId="Version">
    <w:name w:val="Version"/>
    <w:basedOn w:val="Normal"/>
    <w:link w:val="VersionChar"/>
    <w:qFormat/>
    <w:locked/>
    <w:rsid w:val="00D25543"/>
    <w:pPr>
      <w:tabs>
        <w:tab w:val="left" w:pos="8640"/>
      </w:tabs>
    </w:pPr>
    <w:rPr>
      <w:sz w:val="14"/>
      <w:szCs w:val="20"/>
    </w:rPr>
  </w:style>
  <w:style w:type="character" w:customStyle="1" w:styleId="FootnoteChar">
    <w:name w:val="Footnote Char"/>
    <w:basedOn w:val="DefaultParagraphFont"/>
    <w:link w:val="Footnote"/>
    <w:rsid w:val="007400F3"/>
    <w:rPr>
      <w:b/>
      <w:i/>
      <w:sz w:val="20"/>
      <w:szCs w:val="20"/>
    </w:rPr>
  </w:style>
  <w:style w:type="character" w:customStyle="1" w:styleId="VersionChar">
    <w:name w:val="Version Char"/>
    <w:basedOn w:val="DefaultParagraphFont"/>
    <w:link w:val="Version"/>
    <w:rsid w:val="00D25543"/>
    <w:rPr>
      <w:sz w:val="14"/>
      <w:szCs w:val="20"/>
    </w:rPr>
  </w:style>
  <w:style w:type="character" w:styleId="Hyperlink">
    <w:name w:val="Hyperlink"/>
    <w:basedOn w:val="DefaultParagraphFont"/>
    <w:uiPriority w:val="99"/>
    <w:unhideWhenUsed/>
    <w:rsid w:val="00535E2A"/>
    <w:rPr>
      <w:color w:val="0563C1" w:themeColor="hyperlink"/>
      <w:u w:val="single"/>
    </w:rPr>
  </w:style>
  <w:style w:type="character" w:styleId="FollowedHyperlink">
    <w:name w:val="FollowedHyperlink"/>
    <w:basedOn w:val="DefaultParagraphFont"/>
    <w:uiPriority w:val="99"/>
    <w:semiHidden/>
    <w:unhideWhenUsed/>
    <w:locked/>
    <w:rsid w:val="00487CB6"/>
    <w:rPr>
      <w:color w:val="954F72" w:themeColor="followedHyperlink"/>
      <w:u w:val="single"/>
    </w:rPr>
  </w:style>
  <w:style w:type="table" w:styleId="LightList-Accent3">
    <w:name w:val="Light List Accent 3"/>
    <w:basedOn w:val="TableNormal"/>
    <w:uiPriority w:val="61"/>
    <w:semiHidden/>
    <w:unhideWhenUsed/>
    <w:locked/>
    <w:rsid w:val="00EA77A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OLD">
    <w:name w:val="BOLD"/>
    <w:basedOn w:val="Normal"/>
    <w:next w:val="Normal"/>
    <w:link w:val="BOLDChar"/>
    <w:autoRedefine/>
    <w:qFormat/>
    <w:rsid w:val="00535E2A"/>
    <w:rPr>
      <w:b/>
    </w:rPr>
  </w:style>
  <w:style w:type="paragraph" w:customStyle="1" w:styleId="ITALIC">
    <w:name w:val="ITALIC"/>
    <w:basedOn w:val="Normal"/>
    <w:next w:val="Normal"/>
    <w:link w:val="ITALICChar"/>
    <w:autoRedefine/>
    <w:qFormat/>
    <w:rsid w:val="00535E2A"/>
    <w:rPr>
      <w:i/>
    </w:rPr>
  </w:style>
  <w:style w:type="character" w:customStyle="1" w:styleId="BOLDChar">
    <w:name w:val="BOLD Char"/>
    <w:basedOn w:val="DefaultParagraphFont"/>
    <w:link w:val="BOLD"/>
    <w:rsid w:val="00EA77A1"/>
    <w:rPr>
      <w:b/>
    </w:rPr>
  </w:style>
  <w:style w:type="character" w:customStyle="1" w:styleId="ITALICChar">
    <w:name w:val="ITALIC Char"/>
    <w:basedOn w:val="DefaultParagraphFont"/>
    <w:link w:val="ITALIC"/>
    <w:rsid w:val="00EA77A1"/>
    <w:rPr>
      <w:i/>
    </w:rPr>
  </w:style>
  <w:style w:type="paragraph" w:customStyle="1" w:styleId="UNDERLINE">
    <w:name w:val="UNDERLINE"/>
    <w:basedOn w:val="Normal"/>
    <w:next w:val="Normal"/>
    <w:link w:val="UNDERLINEChar"/>
    <w:qFormat/>
    <w:rsid w:val="00535E2A"/>
    <w:rPr>
      <w:u w:val="single"/>
    </w:rPr>
  </w:style>
  <w:style w:type="paragraph" w:customStyle="1" w:styleId="BOLD-UNDERLINE">
    <w:name w:val="BOLD-UNDERLINE"/>
    <w:basedOn w:val="Normal"/>
    <w:next w:val="Normal"/>
    <w:link w:val="BOLD-UNDERLINEChar"/>
    <w:autoRedefine/>
    <w:qFormat/>
    <w:rsid w:val="00535E2A"/>
    <w:rPr>
      <w:b/>
      <w:u w:val="single"/>
    </w:rPr>
  </w:style>
  <w:style w:type="character" w:customStyle="1" w:styleId="UNDERLINEChar">
    <w:name w:val="UNDERLINE Char"/>
    <w:basedOn w:val="DefaultParagraphFont"/>
    <w:link w:val="UNDERLINE"/>
    <w:rsid w:val="00EA77A1"/>
    <w:rPr>
      <w:u w:val="single"/>
    </w:rPr>
  </w:style>
  <w:style w:type="paragraph" w:customStyle="1" w:styleId="ITALIC-UNDERLINE">
    <w:name w:val="ITALIC-UNDERLINE"/>
    <w:basedOn w:val="Normal"/>
    <w:next w:val="Normal"/>
    <w:link w:val="ITALIC-UNDERLINEChar"/>
    <w:autoRedefine/>
    <w:qFormat/>
    <w:rsid w:val="00535E2A"/>
    <w:rPr>
      <w:i/>
      <w:u w:val="single"/>
    </w:rPr>
  </w:style>
  <w:style w:type="character" w:customStyle="1" w:styleId="BOLD-UNDERLINEChar">
    <w:name w:val="BOLD-UNDERLINE Char"/>
    <w:basedOn w:val="DefaultParagraphFont"/>
    <w:link w:val="BOLD-UNDERLINE"/>
    <w:rsid w:val="00EA77A1"/>
    <w:rPr>
      <w:b/>
      <w:u w:val="single"/>
    </w:rPr>
  </w:style>
  <w:style w:type="paragraph" w:customStyle="1" w:styleId="NumberList">
    <w:name w:val="Number List"/>
    <w:basedOn w:val="Normal"/>
    <w:link w:val="NumberListChar"/>
    <w:autoRedefine/>
    <w:qFormat/>
    <w:rsid w:val="00535E2A"/>
    <w:pPr>
      <w:numPr>
        <w:numId w:val="2"/>
      </w:numPr>
      <w:spacing w:after="0" w:line="240" w:lineRule="auto"/>
    </w:pPr>
  </w:style>
  <w:style w:type="character" w:customStyle="1" w:styleId="ITALIC-UNDERLINEChar">
    <w:name w:val="ITALIC-UNDERLINE Char"/>
    <w:basedOn w:val="DefaultParagraphFont"/>
    <w:link w:val="ITALIC-UNDERLINE"/>
    <w:rsid w:val="00EA77A1"/>
    <w:rPr>
      <w:i/>
      <w:u w:val="single"/>
    </w:rPr>
  </w:style>
  <w:style w:type="paragraph" w:customStyle="1" w:styleId="BulletList">
    <w:name w:val="Bullet List"/>
    <w:basedOn w:val="Normal"/>
    <w:link w:val="BulletListChar"/>
    <w:autoRedefine/>
    <w:qFormat/>
    <w:rsid w:val="00535E2A"/>
    <w:pPr>
      <w:numPr>
        <w:numId w:val="4"/>
      </w:numPr>
      <w:spacing w:after="0"/>
    </w:pPr>
  </w:style>
  <w:style w:type="character" w:customStyle="1" w:styleId="NumberListChar">
    <w:name w:val="Number List Char"/>
    <w:basedOn w:val="DefaultParagraphFont"/>
    <w:link w:val="NumberList"/>
    <w:rsid w:val="00EA77A1"/>
  </w:style>
  <w:style w:type="character" w:customStyle="1" w:styleId="BulletListChar">
    <w:name w:val="Bullet List Char"/>
    <w:basedOn w:val="DefaultParagraphFont"/>
    <w:link w:val="BulletList"/>
    <w:rsid w:val="00EA77A1"/>
  </w:style>
  <w:style w:type="paragraph" w:customStyle="1" w:styleId="Bold-Italic">
    <w:name w:val="Bold-Italic"/>
    <w:basedOn w:val="Normal"/>
    <w:next w:val="Normal"/>
    <w:link w:val="Bold-ItalicChar"/>
    <w:autoRedefine/>
    <w:qFormat/>
    <w:rsid w:val="00535E2A"/>
    <w:rPr>
      <w:b/>
      <w:i/>
    </w:rPr>
  </w:style>
  <w:style w:type="paragraph" w:customStyle="1" w:styleId="SingleSpaceNormal">
    <w:name w:val="Single Space Normal"/>
    <w:basedOn w:val="Normal"/>
    <w:link w:val="SingleSpaceNormalChar"/>
    <w:autoRedefine/>
    <w:qFormat/>
    <w:rsid w:val="00535E2A"/>
    <w:pPr>
      <w:spacing w:after="0" w:line="240" w:lineRule="auto"/>
    </w:pPr>
  </w:style>
  <w:style w:type="character" w:customStyle="1" w:styleId="Bold-ItalicChar">
    <w:name w:val="Bold-Italic Char"/>
    <w:basedOn w:val="DefaultParagraphFont"/>
    <w:link w:val="Bold-Italic"/>
    <w:rsid w:val="00EA77A1"/>
    <w:rPr>
      <w:b/>
      <w:i/>
    </w:rPr>
  </w:style>
  <w:style w:type="paragraph" w:customStyle="1" w:styleId="RedNormal">
    <w:name w:val="Red Normal"/>
    <w:basedOn w:val="Normal"/>
    <w:link w:val="RedNormalChar"/>
    <w:qFormat/>
    <w:rsid w:val="00535E2A"/>
    <w:rPr>
      <w:color w:val="FF0000"/>
    </w:rPr>
  </w:style>
  <w:style w:type="character" w:customStyle="1" w:styleId="SingleSpaceNormalChar">
    <w:name w:val="Single Space Normal Char"/>
    <w:basedOn w:val="DefaultParagraphFont"/>
    <w:link w:val="SingleSpaceNormal"/>
    <w:rsid w:val="00EA77A1"/>
  </w:style>
  <w:style w:type="paragraph" w:customStyle="1" w:styleId="RedBoldNormal">
    <w:name w:val="Red Bold Normal"/>
    <w:basedOn w:val="Normal"/>
    <w:link w:val="RedBoldNormalChar"/>
    <w:qFormat/>
    <w:rsid w:val="00535E2A"/>
    <w:rPr>
      <w:b/>
      <w:color w:val="FF0000"/>
    </w:rPr>
  </w:style>
  <w:style w:type="character" w:customStyle="1" w:styleId="RedNormalChar">
    <w:name w:val="Red Normal Char"/>
    <w:basedOn w:val="DefaultParagraphFont"/>
    <w:link w:val="RedNormal"/>
    <w:rsid w:val="00EA77A1"/>
    <w:rPr>
      <w:color w:val="FF0000"/>
    </w:rPr>
  </w:style>
  <w:style w:type="character" w:customStyle="1" w:styleId="RedBoldNormalChar">
    <w:name w:val="Red Bold Normal Char"/>
    <w:basedOn w:val="DefaultParagraphFont"/>
    <w:link w:val="RedBoldNormal"/>
    <w:rsid w:val="00EA77A1"/>
    <w:rPr>
      <w:b/>
      <w:color w:val="FF0000"/>
    </w:rPr>
  </w:style>
  <w:style w:type="paragraph" w:customStyle="1" w:styleId="RedUnderline">
    <w:name w:val="Red Underline"/>
    <w:basedOn w:val="Normal"/>
    <w:link w:val="RedUnderlineChar"/>
    <w:autoRedefine/>
    <w:qFormat/>
    <w:rsid w:val="00535E2A"/>
    <w:pPr>
      <w:spacing w:line="240" w:lineRule="auto"/>
    </w:pPr>
    <w:rPr>
      <w:color w:val="FF0000"/>
      <w:u w:val="single"/>
    </w:rPr>
  </w:style>
  <w:style w:type="character" w:customStyle="1" w:styleId="RedUnderlineChar">
    <w:name w:val="Red Underline Char"/>
    <w:basedOn w:val="DefaultParagraphFont"/>
    <w:link w:val="RedUnderline"/>
    <w:rsid w:val="00EA77A1"/>
    <w:rPr>
      <w:color w:val="FF0000"/>
      <w:u w:val="single"/>
    </w:rPr>
  </w:style>
  <w:style w:type="paragraph" w:customStyle="1" w:styleId="RedItalics">
    <w:name w:val="Red Italics"/>
    <w:basedOn w:val="RedNormal"/>
    <w:link w:val="RedItalicsChar"/>
    <w:qFormat/>
    <w:rsid w:val="00535E2A"/>
    <w:pPr>
      <w:spacing w:line="240" w:lineRule="auto"/>
    </w:pPr>
    <w:rPr>
      <w:i/>
    </w:rPr>
  </w:style>
  <w:style w:type="paragraph" w:customStyle="1" w:styleId="RedBold-Underline">
    <w:name w:val="Red Bold-Underline"/>
    <w:basedOn w:val="RedNormal"/>
    <w:link w:val="RedBold-UnderlineChar"/>
    <w:qFormat/>
    <w:rsid w:val="00535E2A"/>
    <w:pPr>
      <w:spacing w:line="240" w:lineRule="auto"/>
    </w:pPr>
    <w:rPr>
      <w:b/>
      <w:u w:val="single"/>
    </w:rPr>
  </w:style>
  <w:style w:type="character" w:customStyle="1" w:styleId="RedItalicsChar">
    <w:name w:val="Red Italics Char"/>
    <w:basedOn w:val="RedNormalChar"/>
    <w:link w:val="RedItalics"/>
    <w:rsid w:val="00EA77A1"/>
    <w:rPr>
      <w:i/>
      <w:color w:val="FF0000"/>
    </w:rPr>
  </w:style>
  <w:style w:type="character" w:customStyle="1" w:styleId="RedBold-UnderlineChar">
    <w:name w:val="Red Bold-Underline Char"/>
    <w:basedOn w:val="RedNormalChar"/>
    <w:link w:val="RedBold-Underline"/>
    <w:rsid w:val="00EA77A1"/>
    <w:rPr>
      <w:b/>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9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btc.edu/CurrentStudents/TutoringCenter/indexTutoringCenter.aspx"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finaid@btc.ed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r@btc.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biblio.org/kuphaldt/socratic/doc/topical.html" TargetMode="External"/><Relationship Id="rId20" Type="http://schemas.openxmlformats.org/officeDocument/2006/relationships/hyperlink" Target="file:///\\btc-nas1.bellingham-tech.edu\sleibrant\Syllabi%20Project\Syllabus%20Template%2016-17\FAFSA.ed.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btc.edu/CurrentStudents/Library/indexLibrary.aspx" TargetMode="External"/><Relationship Id="rId5" Type="http://schemas.openxmlformats.org/officeDocument/2006/relationships/webSettings" Target="webSettings.xml"/><Relationship Id="rId15" Type="http://schemas.openxmlformats.org/officeDocument/2006/relationships/hyperlink" Target="http://www.ibiblio.org/kuphaldt/socratic/sinst/" TargetMode="External"/><Relationship Id="rId23" Type="http://schemas.openxmlformats.org/officeDocument/2006/relationships/hyperlink" Target="mailto:Library@btc.edu" TargetMode="External"/><Relationship Id="rId10" Type="http://schemas.openxmlformats.org/officeDocument/2006/relationships/footer" Target="footer1.xml"/><Relationship Id="rId19" Type="http://schemas.openxmlformats.org/officeDocument/2006/relationships/hyperlink" Target="mailto:advising@btc.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biblio.org/kuphaldt/electricCircuits/" TargetMode="External"/><Relationship Id="rId22" Type="http://schemas.openxmlformats.org/officeDocument/2006/relationships/hyperlink" Target="http://www.btc.edu/CurrentStudents/FinancialResources/WorkForceFunding.asp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Syllabi\2017-2018%20Syllabi\syllabus_template.(AR)1209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5912D9404A452CB1AEAC81CA3F2893"/>
        <w:category>
          <w:name w:val="General"/>
          <w:gallery w:val="placeholder"/>
        </w:category>
        <w:types>
          <w:type w:val="bbPlcHdr"/>
        </w:types>
        <w:behaviors>
          <w:behavior w:val="content"/>
        </w:behaviors>
        <w:guid w:val="{34880C5F-59E3-4F26-98F1-7C3A02F1EACA}"/>
      </w:docPartPr>
      <w:docPartBody>
        <w:p w:rsidR="00000000" w:rsidRDefault="00AA6A42">
          <w:pPr>
            <w:pStyle w:val="A75912D9404A452CB1AEAC81CA3F2893"/>
          </w:pPr>
          <w:r w:rsidRPr="008D6174">
            <w:rPr>
              <w:rStyle w:val="PlaceholderText"/>
            </w:rPr>
            <w:t>Click here to enter text.</w:t>
          </w:r>
        </w:p>
      </w:docPartBody>
    </w:docPart>
    <w:docPart>
      <w:docPartPr>
        <w:name w:val="2AD864D727914BB189D8DBD13269E5C4"/>
        <w:category>
          <w:name w:val="General"/>
          <w:gallery w:val="placeholder"/>
        </w:category>
        <w:types>
          <w:type w:val="bbPlcHdr"/>
        </w:types>
        <w:behaviors>
          <w:behavior w:val="content"/>
        </w:behaviors>
        <w:guid w:val="{D546542A-744B-4FAC-B8F8-890D81903DB3}"/>
      </w:docPartPr>
      <w:docPartBody>
        <w:p w:rsidR="00000000" w:rsidRDefault="00AA6A42">
          <w:pPr>
            <w:pStyle w:val="2AD864D727914BB189D8DBD13269E5C4"/>
          </w:pPr>
          <w:r w:rsidRPr="008D6174">
            <w:rPr>
              <w:rStyle w:val="PlaceholderText"/>
            </w:rPr>
            <w:t>Click here to enter text.</w:t>
          </w:r>
        </w:p>
      </w:docPartBody>
    </w:docPart>
    <w:docPart>
      <w:docPartPr>
        <w:name w:val="AD1B5E4162FC4CA98EDE49B70BFE5118"/>
        <w:category>
          <w:name w:val="General"/>
          <w:gallery w:val="placeholder"/>
        </w:category>
        <w:types>
          <w:type w:val="bbPlcHdr"/>
        </w:types>
        <w:behaviors>
          <w:behavior w:val="content"/>
        </w:behaviors>
        <w:guid w:val="{40B9EF2F-388E-424A-9A07-60A7B9A073F7}"/>
      </w:docPartPr>
      <w:docPartBody>
        <w:p w:rsidR="00000000" w:rsidRDefault="00AA6A42">
          <w:pPr>
            <w:pStyle w:val="AD1B5E4162FC4CA98EDE49B70BFE5118"/>
          </w:pPr>
          <w:r w:rsidRPr="008D6174">
            <w:rPr>
              <w:rStyle w:val="PlaceholderText"/>
            </w:rPr>
            <w:t>Click here to enter text.</w:t>
          </w:r>
        </w:p>
      </w:docPartBody>
    </w:docPart>
    <w:docPart>
      <w:docPartPr>
        <w:name w:val="BDA5E309C92D4CCDB0BEA891C159AE05"/>
        <w:category>
          <w:name w:val="General"/>
          <w:gallery w:val="placeholder"/>
        </w:category>
        <w:types>
          <w:type w:val="bbPlcHdr"/>
        </w:types>
        <w:behaviors>
          <w:behavior w:val="content"/>
        </w:behaviors>
        <w:guid w:val="{C735C1B8-4D94-423B-B377-378A447DEE17}"/>
      </w:docPartPr>
      <w:docPartBody>
        <w:p w:rsidR="00000000" w:rsidRDefault="00AA6A42">
          <w:pPr>
            <w:pStyle w:val="BDA5E309C92D4CCDB0BEA891C159AE05"/>
          </w:pPr>
          <w:r w:rsidRPr="008D6174">
            <w:rPr>
              <w:rStyle w:val="PlaceholderText"/>
            </w:rPr>
            <w:t>Click here to enter text.</w:t>
          </w:r>
        </w:p>
      </w:docPartBody>
    </w:docPart>
    <w:docPart>
      <w:docPartPr>
        <w:name w:val="25D7B0BC37744A55A447956908DBD3D9"/>
        <w:category>
          <w:name w:val="General"/>
          <w:gallery w:val="placeholder"/>
        </w:category>
        <w:types>
          <w:type w:val="bbPlcHdr"/>
        </w:types>
        <w:behaviors>
          <w:behavior w:val="content"/>
        </w:behaviors>
        <w:guid w:val="{E0DC8717-C3E7-42ED-B031-914D381EA624}"/>
      </w:docPartPr>
      <w:docPartBody>
        <w:p w:rsidR="00000000" w:rsidRDefault="00AA6A42">
          <w:pPr>
            <w:pStyle w:val="25D7B0BC37744A55A447956908DBD3D9"/>
          </w:pPr>
          <w:r w:rsidRPr="008D6174">
            <w:rPr>
              <w:rStyle w:val="PlaceholderText"/>
            </w:rPr>
            <w:t>Click here to enter text.</w:t>
          </w:r>
        </w:p>
      </w:docPartBody>
    </w:docPart>
    <w:docPart>
      <w:docPartPr>
        <w:name w:val="528A2E5EA7084143815C308FA351CC9E"/>
        <w:category>
          <w:name w:val="General"/>
          <w:gallery w:val="placeholder"/>
        </w:category>
        <w:types>
          <w:type w:val="bbPlcHdr"/>
        </w:types>
        <w:behaviors>
          <w:behavior w:val="content"/>
        </w:behaviors>
        <w:guid w:val="{BC4526A1-8324-4E02-983A-7D9E2DE2D2ED}"/>
      </w:docPartPr>
      <w:docPartBody>
        <w:p w:rsidR="00000000" w:rsidRDefault="00AA6A42">
          <w:pPr>
            <w:pStyle w:val="528A2E5EA7084143815C308FA351CC9E"/>
          </w:pPr>
          <w:r w:rsidRPr="008D6174">
            <w:rPr>
              <w:rStyle w:val="PlaceholderText"/>
            </w:rPr>
            <w:t>Click here to enter text.</w:t>
          </w:r>
        </w:p>
      </w:docPartBody>
    </w:docPart>
    <w:docPart>
      <w:docPartPr>
        <w:name w:val="D5EF5224170144E68003FAC775502D8F"/>
        <w:category>
          <w:name w:val="General"/>
          <w:gallery w:val="placeholder"/>
        </w:category>
        <w:types>
          <w:type w:val="bbPlcHdr"/>
        </w:types>
        <w:behaviors>
          <w:behavior w:val="content"/>
        </w:behaviors>
        <w:guid w:val="{A47D43B5-4D15-47FB-B4B3-03CA6BEBC263}"/>
      </w:docPartPr>
      <w:docPartBody>
        <w:p w:rsidR="00000000" w:rsidRDefault="00AA6A42">
          <w:pPr>
            <w:pStyle w:val="D5EF5224170144E68003FAC775502D8F"/>
          </w:pPr>
          <w:r w:rsidRPr="008D6174">
            <w:rPr>
              <w:rStyle w:val="PlaceholderText"/>
            </w:rPr>
            <w:t>Click here to enter text.</w:t>
          </w:r>
        </w:p>
      </w:docPartBody>
    </w:docPart>
    <w:docPart>
      <w:docPartPr>
        <w:name w:val="2F547BA4F2D34324846F44CFDD67B2D7"/>
        <w:category>
          <w:name w:val="General"/>
          <w:gallery w:val="placeholder"/>
        </w:category>
        <w:types>
          <w:type w:val="bbPlcHdr"/>
        </w:types>
        <w:behaviors>
          <w:behavior w:val="content"/>
        </w:behaviors>
        <w:guid w:val="{E1A484B5-58DF-4F1D-8853-FFFC4ACA773A}"/>
      </w:docPartPr>
      <w:docPartBody>
        <w:p w:rsidR="00000000" w:rsidRDefault="00AA6A42">
          <w:pPr>
            <w:pStyle w:val="2F547BA4F2D34324846F44CFDD67B2D7"/>
          </w:pPr>
          <w:r w:rsidRPr="008D6174">
            <w:rPr>
              <w:rStyle w:val="PlaceholderText"/>
            </w:rPr>
            <w:t>Click here to enter text.</w:t>
          </w:r>
        </w:p>
      </w:docPartBody>
    </w:docPart>
    <w:docPart>
      <w:docPartPr>
        <w:name w:val="D95F3AF1EC674A8DAE2060ECBDF8BF3A"/>
        <w:category>
          <w:name w:val="General"/>
          <w:gallery w:val="placeholder"/>
        </w:category>
        <w:types>
          <w:type w:val="bbPlcHdr"/>
        </w:types>
        <w:behaviors>
          <w:behavior w:val="content"/>
        </w:behaviors>
        <w:guid w:val="{F0CD0D40-769D-4A9E-A51A-AA0771076DA5}"/>
      </w:docPartPr>
      <w:docPartBody>
        <w:p w:rsidR="00000000" w:rsidRDefault="00AA6A42">
          <w:pPr>
            <w:pStyle w:val="D95F3AF1EC674A8DAE2060ECBDF8BF3A"/>
          </w:pPr>
          <w:r w:rsidRPr="008D6174">
            <w:rPr>
              <w:rStyle w:val="PlaceholderText"/>
            </w:rPr>
            <w:t>Click here to enter text.</w:t>
          </w:r>
        </w:p>
      </w:docPartBody>
    </w:docPart>
    <w:docPart>
      <w:docPartPr>
        <w:name w:val="D5D96DB9D243498AB6AC24A7950C9384"/>
        <w:category>
          <w:name w:val="General"/>
          <w:gallery w:val="placeholder"/>
        </w:category>
        <w:types>
          <w:type w:val="bbPlcHdr"/>
        </w:types>
        <w:behaviors>
          <w:behavior w:val="content"/>
        </w:behaviors>
        <w:guid w:val="{6C13DAC6-59E7-4742-8CED-3882AC31D6CB}"/>
      </w:docPartPr>
      <w:docPartBody>
        <w:p w:rsidR="00000000" w:rsidRDefault="00AA6A42">
          <w:pPr>
            <w:pStyle w:val="D5D96DB9D243498AB6AC24A7950C9384"/>
          </w:pPr>
          <w:r w:rsidRPr="008D6174">
            <w:rPr>
              <w:rStyle w:val="PlaceholderText"/>
            </w:rPr>
            <w:t>Click here to enter text.</w:t>
          </w:r>
        </w:p>
      </w:docPartBody>
    </w:docPart>
    <w:docPart>
      <w:docPartPr>
        <w:name w:val="02B08E63AA104252BF04E1A283C12073"/>
        <w:category>
          <w:name w:val="General"/>
          <w:gallery w:val="placeholder"/>
        </w:category>
        <w:types>
          <w:type w:val="bbPlcHdr"/>
        </w:types>
        <w:behaviors>
          <w:behavior w:val="content"/>
        </w:behaviors>
        <w:guid w:val="{260AEC0E-AD7A-4D0F-939D-2602ED13D22D}"/>
      </w:docPartPr>
      <w:docPartBody>
        <w:p w:rsidR="00000000" w:rsidRDefault="00AA6A42">
          <w:pPr>
            <w:pStyle w:val="02B08E63AA104252BF04E1A283C12073"/>
          </w:pPr>
          <w:r w:rsidRPr="008D6174">
            <w:rPr>
              <w:rStyle w:val="PlaceholderText"/>
            </w:rPr>
            <w:t>Click here to enter text.</w:t>
          </w:r>
        </w:p>
      </w:docPartBody>
    </w:docPart>
    <w:docPart>
      <w:docPartPr>
        <w:name w:val="A44D9B83B7E5436AA94D214EC398D519"/>
        <w:category>
          <w:name w:val="General"/>
          <w:gallery w:val="placeholder"/>
        </w:category>
        <w:types>
          <w:type w:val="bbPlcHdr"/>
        </w:types>
        <w:behaviors>
          <w:behavior w:val="content"/>
        </w:behaviors>
        <w:guid w:val="{F716050F-75BE-46DB-B172-EE5E0B6A5858}"/>
      </w:docPartPr>
      <w:docPartBody>
        <w:p w:rsidR="00000000" w:rsidRDefault="00AA6A42">
          <w:pPr>
            <w:pStyle w:val="A44D9B83B7E5436AA94D214EC398D519"/>
          </w:pPr>
          <w:r w:rsidRPr="008D6174">
            <w:rPr>
              <w:rStyle w:val="PlaceholderText"/>
            </w:rPr>
            <w:t>Click here to enter text.</w:t>
          </w:r>
        </w:p>
      </w:docPartBody>
    </w:docPart>
    <w:docPart>
      <w:docPartPr>
        <w:name w:val="4818F8AE26184ED9AC890671030D9DB9"/>
        <w:category>
          <w:name w:val="General"/>
          <w:gallery w:val="placeholder"/>
        </w:category>
        <w:types>
          <w:type w:val="bbPlcHdr"/>
        </w:types>
        <w:behaviors>
          <w:behavior w:val="content"/>
        </w:behaviors>
        <w:guid w:val="{BAF6F519-0CBD-48A7-8E4D-7A069A922186}"/>
      </w:docPartPr>
      <w:docPartBody>
        <w:p w:rsidR="00000000" w:rsidRDefault="00AA6A42">
          <w:pPr>
            <w:pStyle w:val="4818F8AE26184ED9AC890671030D9DB9"/>
          </w:pPr>
          <w:r w:rsidRPr="008D6174">
            <w:rPr>
              <w:rStyle w:val="PlaceholderText"/>
            </w:rPr>
            <w:t>Click here to enter text.</w:t>
          </w:r>
        </w:p>
      </w:docPartBody>
    </w:docPart>
    <w:docPart>
      <w:docPartPr>
        <w:name w:val="A7255CECADCD4591AD90212DE6EB0312"/>
        <w:category>
          <w:name w:val="General"/>
          <w:gallery w:val="placeholder"/>
        </w:category>
        <w:types>
          <w:type w:val="bbPlcHdr"/>
        </w:types>
        <w:behaviors>
          <w:behavior w:val="content"/>
        </w:behaviors>
        <w:guid w:val="{AF899189-2112-4543-B954-56C8867BC526}"/>
      </w:docPartPr>
      <w:docPartBody>
        <w:p w:rsidR="00000000" w:rsidRDefault="00AA6A42">
          <w:pPr>
            <w:pStyle w:val="A7255CECADCD4591AD90212DE6EB0312"/>
          </w:pPr>
          <w:r w:rsidRPr="008D6174">
            <w:rPr>
              <w:rStyle w:val="PlaceholderText"/>
            </w:rPr>
            <w:t>Click here to enter text.</w:t>
          </w:r>
        </w:p>
      </w:docPartBody>
    </w:docPart>
    <w:docPart>
      <w:docPartPr>
        <w:name w:val="E3570A014FCC4E679A48B4C53F1350B7"/>
        <w:category>
          <w:name w:val="General"/>
          <w:gallery w:val="placeholder"/>
        </w:category>
        <w:types>
          <w:type w:val="bbPlcHdr"/>
        </w:types>
        <w:behaviors>
          <w:behavior w:val="content"/>
        </w:behaviors>
        <w:guid w:val="{76D3E823-B486-445A-B9DC-42AB639389C7}"/>
      </w:docPartPr>
      <w:docPartBody>
        <w:p w:rsidR="00000000" w:rsidRDefault="00AA6A42">
          <w:pPr>
            <w:pStyle w:val="E3570A014FCC4E679A48B4C53F1350B7"/>
          </w:pPr>
          <w:r w:rsidRPr="008D6174">
            <w:rPr>
              <w:rStyle w:val="PlaceholderText"/>
            </w:rPr>
            <w:t>Click here to enter text.</w:t>
          </w:r>
        </w:p>
      </w:docPartBody>
    </w:docPart>
    <w:docPart>
      <w:docPartPr>
        <w:name w:val="B56450F4F17C4D7496D13014D4B4691B"/>
        <w:category>
          <w:name w:val="General"/>
          <w:gallery w:val="placeholder"/>
        </w:category>
        <w:types>
          <w:type w:val="bbPlcHdr"/>
        </w:types>
        <w:behaviors>
          <w:behavior w:val="content"/>
        </w:behaviors>
        <w:guid w:val="{3D58DF74-567D-44B9-9C3B-A70BC48FDC47}"/>
      </w:docPartPr>
      <w:docPartBody>
        <w:p w:rsidR="00000000" w:rsidRDefault="00AA6A42">
          <w:pPr>
            <w:pStyle w:val="B56450F4F17C4D7496D13014D4B4691B"/>
          </w:pPr>
          <w:r w:rsidRPr="008D6174">
            <w:rPr>
              <w:rStyle w:val="PlaceholderText"/>
            </w:rPr>
            <w:t>Click here to enter text.</w:t>
          </w:r>
        </w:p>
      </w:docPartBody>
    </w:docPart>
    <w:docPart>
      <w:docPartPr>
        <w:name w:val="1D1FA44772044A5899E3006281366965"/>
        <w:category>
          <w:name w:val="General"/>
          <w:gallery w:val="placeholder"/>
        </w:category>
        <w:types>
          <w:type w:val="bbPlcHdr"/>
        </w:types>
        <w:behaviors>
          <w:behavior w:val="content"/>
        </w:behaviors>
        <w:guid w:val="{485EDDA9-2F01-4175-9558-D5283555739D}"/>
      </w:docPartPr>
      <w:docPartBody>
        <w:p w:rsidR="00000000" w:rsidRDefault="00AA6A42">
          <w:pPr>
            <w:pStyle w:val="1D1FA44772044A5899E3006281366965"/>
          </w:pPr>
          <w:r w:rsidRPr="008D6174">
            <w:rPr>
              <w:rStyle w:val="PlaceholderText"/>
            </w:rPr>
            <w:t>Click here to enter text.</w:t>
          </w:r>
        </w:p>
      </w:docPartBody>
    </w:docPart>
    <w:docPart>
      <w:docPartPr>
        <w:name w:val="E2E587995F0F46DFB2779F70507B79CA"/>
        <w:category>
          <w:name w:val="General"/>
          <w:gallery w:val="placeholder"/>
        </w:category>
        <w:types>
          <w:type w:val="bbPlcHdr"/>
        </w:types>
        <w:behaviors>
          <w:behavior w:val="content"/>
        </w:behaviors>
        <w:guid w:val="{BE1E3BD5-5248-4666-B303-1F5E7DD7A0F8}"/>
      </w:docPartPr>
      <w:docPartBody>
        <w:p w:rsidR="00000000" w:rsidRDefault="00AA6A42">
          <w:pPr>
            <w:pStyle w:val="E2E587995F0F46DFB2779F70507B79CA"/>
          </w:pPr>
          <w:r w:rsidRPr="008D6174">
            <w:rPr>
              <w:rStyle w:val="PlaceholderText"/>
            </w:rPr>
            <w:t>Click here to enter text.</w:t>
          </w:r>
        </w:p>
      </w:docPartBody>
    </w:docPart>
    <w:docPart>
      <w:docPartPr>
        <w:name w:val="7E18BB3C2CC640E9A7551D65DA793C4C"/>
        <w:category>
          <w:name w:val="General"/>
          <w:gallery w:val="placeholder"/>
        </w:category>
        <w:types>
          <w:type w:val="bbPlcHdr"/>
        </w:types>
        <w:behaviors>
          <w:behavior w:val="content"/>
        </w:behaviors>
        <w:guid w:val="{9ECDA49B-25F3-492B-9F3E-B6B7C9A1A2E3}"/>
      </w:docPartPr>
      <w:docPartBody>
        <w:p w:rsidR="00000000" w:rsidRDefault="00AA6A42">
          <w:pPr>
            <w:pStyle w:val="7E18BB3C2CC640E9A7551D65DA793C4C"/>
          </w:pPr>
          <w:r w:rsidRPr="008D6174">
            <w:rPr>
              <w:rStyle w:val="PlaceholderText"/>
            </w:rPr>
            <w:t>Click here to enter text.</w:t>
          </w:r>
        </w:p>
      </w:docPartBody>
    </w:docPart>
    <w:docPart>
      <w:docPartPr>
        <w:name w:val="005A288BE4AE4403B0C885662847D1AC"/>
        <w:category>
          <w:name w:val="General"/>
          <w:gallery w:val="placeholder"/>
        </w:category>
        <w:types>
          <w:type w:val="bbPlcHdr"/>
        </w:types>
        <w:behaviors>
          <w:behavior w:val="content"/>
        </w:behaviors>
        <w:guid w:val="{6F92F062-6E6B-4B38-80AE-9D1A50F7C202}"/>
      </w:docPartPr>
      <w:docPartBody>
        <w:p w:rsidR="00000000" w:rsidRDefault="00AA6A42">
          <w:pPr>
            <w:pStyle w:val="005A288BE4AE4403B0C885662847D1AC"/>
          </w:pPr>
          <w:r w:rsidRPr="008D6174">
            <w:rPr>
              <w:rStyle w:val="PlaceholderText"/>
            </w:rPr>
            <w:t>Click here to enter text.</w:t>
          </w:r>
        </w:p>
      </w:docPartBody>
    </w:docPart>
    <w:docPart>
      <w:docPartPr>
        <w:name w:val="D9B0CD4E4D1447F181EBB7D90BCD67DD"/>
        <w:category>
          <w:name w:val="General"/>
          <w:gallery w:val="placeholder"/>
        </w:category>
        <w:types>
          <w:type w:val="bbPlcHdr"/>
        </w:types>
        <w:behaviors>
          <w:behavior w:val="content"/>
        </w:behaviors>
        <w:guid w:val="{266D81E0-E6CE-4F79-998C-68D32C1CEE92}"/>
      </w:docPartPr>
      <w:docPartBody>
        <w:p w:rsidR="00000000" w:rsidRDefault="00AA6A42">
          <w:pPr>
            <w:pStyle w:val="D9B0CD4E4D1447F181EBB7D90BCD67DD"/>
          </w:pPr>
          <w:r w:rsidRPr="008D6174">
            <w:rPr>
              <w:rStyle w:val="PlaceholderText"/>
            </w:rPr>
            <w:t>Click here to enter text.</w:t>
          </w:r>
        </w:p>
      </w:docPartBody>
    </w:docPart>
    <w:docPart>
      <w:docPartPr>
        <w:name w:val="B72CA76D18264F9EA5983DED2619DAA0"/>
        <w:category>
          <w:name w:val="General"/>
          <w:gallery w:val="placeholder"/>
        </w:category>
        <w:types>
          <w:type w:val="bbPlcHdr"/>
        </w:types>
        <w:behaviors>
          <w:behavior w:val="content"/>
        </w:behaviors>
        <w:guid w:val="{4F9A5073-2C88-4582-95CB-B14808AB792E}"/>
      </w:docPartPr>
      <w:docPartBody>
        <w:p w:rsidR="00000000" w:rsidRDefault="00AA6A42">
          <w:pPr>
            <w:pStyle w:val="B72CA76D18264F9EA5983DED2619DAA0"/>
          </w:pPr>
          <w:r w:rsidRPr="008D6174">
            <w:rPr>
              <w:rStyle w:val="PlaceholderText"/>
            </w:rPr>
            <w:t>Click here to enter text.</w:t>
          </w:r>
        </w:p>
      </w:docPartBody>
    </w:docPart>
    <w:docPart>
      <w:docPartPr>
        <w:name w:val="BAB798401F20410A8C7BA17D7DB5C2F5"/>
        <w:category>
          <w:name w:val="General"/>
          <w:gallery w:val="placeholder"/>
        </w:category>
        <w:types>
          <w:type w:val="bbPlcHdr"/>
        </w:types>
        <w:behaviors>
          <w:behavior w:val="content"/>
        </w:behaviors>
        <w:guid w:val="{6C6A8BFF-A799-4568-9BE4-C515BFC9049D}"/>
      </w:docPartPr>
      <w:docPartBody>
        <w:p w:rsidR="00000000" w:rsidRDefault="00AA6A42">
          <w:pPr>
            <w:pStyle w:val="BAB798401F20410A8C7BA17D7DB5C2F5"/>
          </w:pPr>
          <w:r w:rsidRPr="008D6174">
            <w:rPr>
              <w:rStyle w:val="PlaceholderText"/>
            </w:rPr>
            <w:t>Click here to enter text.</w:t>
          </w:r>
        </w:p>
      </w:docPartBody>
    </w:docPart>
    <w:docPart>
      <w:docPartPr>
        <w:name w:val="10E885CB0B734C338A22732965D4F48E"/>
        <w:category>
          <w:name w:val="General"/>
          <w:gallery w:val="placeholder"/>
        </w:category>
        <w:types>
          <w:type w:val="bbPlcHdr"/>
        </w:types>
        <w:behaviors>
          <w:behavior w:val="content"/>
        </w:behaviors>
        <w:guid w:val="{A6F39069-C337-4547-A52B-3153BE5C4289}"/>
      </w:docPartPr>
      <w:docPartBody>
        <w:p w:rsidR="00000000" w:rsidRDefault="00AA6A42">
          <w:pPr>
            <w:pStyle w:val="10E885CB0B734C338A22732965D4F48E"/>
          </w:pPr>
          <w:r w:rsidRPr="008D6174">
            <w:rPr>
              <w:rStyle w:val="PlaceholderText"/>
            </w:rPr>
            <w:t>Click here to enter text.</w:t>
          </w:r>
        </w:p>
      </w:docPartBody>
    </w:docPart>
    <w:docPart>
      <w:docPartPr>
        <w:name w:val="EB18EBF5EDF34903B9432B5BD571A184"/>
        <w:category>
          <w:name w:val="General"/>
          <w:gallery w:val="placeholder"/>
        </w:category>
        <w:types>
          <w:type w:val="bbPlcHdr"/>
        </w:types>
        <w:behaviors>
          <w:behavior w:val="content"/>
        </w:behaviors>
        <w:guid w:val="{A3E0FC98-FA72-4001-9F5C-B86ED002CC08}"/>
      </w:docPartPr>
      <w:docPartBody>
        <w:p w:rsidR="00000000" w:rsidRDefault="00AA6A42">
          <w:pPr>
            <w:pStyle w:val="EB18EBF5EDF34903B9432B5BD571A184"/>
          </w:pPr>
          <w:r w:rsidRPr="008D6174">
            <w:rPr>
              <w:rStyle w:val="PlaceholderText"/>
            </w:rPr>
            <w:t>Click here to enter text.</w:t>
          </w:r>
        </w:p>
      </w:docPartBody>
    </w:docPart>
    <w:docPart>
      <w:docPartPr>
        <w:name w:val="88E55EE8246F4861BBFB7F1A3CD4027F"/>
        <w:category>
          <w:name w:val="General"/>
          <w:gallery w:val="placeholder"/>
        </w:category>
        <w:types>
          <w:type w:val="bbPlcHdr"/>
        </w:types>
        <w:behaviors>
          <w:behavior w:val="content"/>
        </w:behaviors>
        <w:guid w:val="{9BDFE597-BD11-4611-9043-BE60F724734E}"/>
      </w:docPartPr>
      <w:docPartBody>
        <w:p w:rsidR="00000000" w:rsidRDefault="00AA6A42">
          <w:pPr>
            <w:pStyle w:val="88E55EE8246F4861BBFB7F1A3CD4027F"/>
          </w:pPr>
          <w:r w:rsidRPr="008D6174">
            <w:rPr>
              <w:rStyle w:val="PlaceholderText"/>
            </w:rPr>
            <w:t>Click here to enter text.</w:t>
          </w:r>
        </w:p>
      </w:docPartBody>
    </w:docPart>
    <w:docPart>
      <w:docPartPr>
        <w:name w:val="93C9F1893D7A411A960FB4EECE8887EA"/>
        <w:category>
          <w:name w:val="General"/>
          <w:gallery w:val="placeholder"/>
        </w:category>
        <w:types>
          <w:type w:val="bbPlcHdr"/>
        </w:types>
        <w:behaviors>
          <w:behavior w:val="content"/>
        </w:behaviors>
        <w:guid w:val="{21D20905-BC01-4889-8881-672D3A2D1896}"/>
      </w:docPartPr>
      <w:docPartBody>
        <w:p w:rsidR="00000000" w:rsidRDefault="00AA6A42">
          <w:pPr>
            <w:pStyle w:val="93C9F1893D7A411A960FB4EECE8887EA"/>
          </w:pPr>
          <w:r w:rsidRPr="008D617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5912D9404A452CB1AEAC81CA3F2893">
    <w:name w:val="A75912D9404A452CB1AEAC81CA3F2893"/>
  </w:style>
  <w:style w:type="paragraph" w:customStyle="1" w:styleId="2AD864D727914BB189D8DBD13269E5C4">
    <w:name w:val="2AD864D727914BB189D8DBD13269E5C4"/>
  </w:style>
  <w:style w:type="paragraph" w:customStyle="1" w:styleId="AD1B5E4162FC4CA98EDE49B70BFE5118">
    <w:name w:val="AD1B5E4162FC4CA98EDE49B70BFE5118"/>
  </w:style>
  <w:style w:type="paragraph" w:customStyle="1" w:styleId="BDA5E309C92D4CCDB0BEA891C159AE05">
    <w:name w:val="BDA5E309C92D4CCDB0BEA891C159AE05"/>
  </w:style>
  <w:style w:type="paragraph" w:customStyle="1" w:styleId="25D7B0BC37744A55A447956908DBD3D9">
    <w:name w:val="25D7B0BC37744A55A447956908DBD3D9"/>
  </w:style>
  <w:style w:type="paragraph" w:customStyle="1" w:styleId="528A2E5EA7084143815C308FA351CC9E">
    <w:name w:val="528A2E5EA7084143815C308FA351CC9E"/>
  </w:style>
  <w:style w:type="paragraph" w:customStyle="1" w:styleId="D5EF5224170144E68003FAC775502D8F">
    <w:name w:val="D5EF5224170144E68003FAC775502D8F"/>
  </w:style>
  <w:style w:type="paragraph" w:customStyle="1" w:styleId="2F547BA4F2D34324846F44CFDD67B2D7">
    <w:name w:val="2F547BA4F2D34324846F44CFDD67B2D7"/>
  </w:style>
  <w:style w:type="paragraph" w:customStyle="1" w:styleId="D95F3AF1EC674A8DAE2060ECBDF8BF3A">
    <w:name w:val="D95F3AF1EC674A8DAE2060ECBDF8BF3A"/>
  </w:style>
  <w:style w:type="paragraph" w:customStyle="1" w:styleId="D5D96DB9D243498AB6AC24A7950C9384">
    <w:name w:val="D5D96DB9D243498AB6AC24A7950C9384"/>
  </w:style>
  <w:style w:type="paragraph" w:customStyle="1" w:styleId="02B08E63AA104252BF04E1A283C12073">
    <w:name w:val="02B08E63AA104252BF04E1A283C12073"/>
  </w:style>
  <w:style w:type="paragraph" w:customStyle="1" w:styleId="A44D9B83B7E5436AA94D214EC398D519">
    <w:name w:val="A44D9B83B7E5436AA94D214EC398D519"/>
  </w:style>
  <w:style w:type="paragraph" w:customStyle="1" w:styleId="4818F8AE26184ED9AC890671030D9DB9">
    <w:name w:val="4818F8AE26184ED9AC890671030D9DB9"/>
  </w:style>
  <w:style w:type="paragraph" w:customStyle="1" w:styleId="A7255CECADCD4591AD90212DE6EB0312">
    <w:name w:val="A7255CECADCD4591AD90212DE6EB0312"/>
  </w:style>
  <w:style w:type="paragraph" w:customStyle="1" w:styleId="E3570A014FCC4E679A48B4C53F1350B7">
    <w:name w:val="E3570A014FCC4E679A48B4C53F1350B7"/>
  </w:style>
  <w:style w:type="paragraph" w:customStyle="1" w:styleId="B56450F4F17C4D7496D13014D4B4691B">
    <w:name w:val="B56450F4F17C4D7496D13014D4B4691B"/>
  </w:style>
  <w:style w:type="paragraph" w:customStyle="1" w:styleId="1D1FA44772044A5899E3006281366965">
    <w:name w:val="1D1FA44772044A5899E3006281366965"/>
  </w:style>
  <w:style w:type="paragraph" w:customStyle="1" w:styleId="0785C93BC2634BB3B05E349D47D63B22">
    <w:name w:val="0785C93BC2634BB3B05E349D47D63B22"/>
  </w:style>
  <w:style w:type="paragraph" w:customStyle="1" w:styleId="E2E587995F0F46DFB2779F70507B79CA">
    <w:name w:val="E2E587995F0F46DFB2779F70507B79CA"/>
  </w:style>
  <w:style w:type="paragraph" w:customStyle="1" w:styleId="7E18BB3C2CC640E9A7551D65DA793C4C">
    <w:name w:val="7E18BB3C2CC640E9A7551D65DA793C4C"/>
  </w:style>
  <w:style w:type="paragraph" w:customStyle="1" w:styleId="005A288BE4AE4403B0C885662847D1AC">
    <w:name w:val="005A288BE4AE4403B0C885662847D1AC"/>
  </w:style>
  <w:style w:type="paragraph" w:customStyle="1" w:styleId="D9B0CD4E4D1447F181EBB7D90BCD67DD">
    <w:name w:val="D9B0CD4E4D1447F181EBB7D90BCD67DD"/>
  </w:style>
  <w:style w:type="paragraph" w:customStyle="1" w:styleId="B72CA76D18264F9EA5983DED2619DAA0">
    <w:name w:val="B72CA76D18264F9EA5983DED2619DAA0"/>
  </w:style>
  <w:style w:type="paragraph" w:customStyle="1" w:styleId="BAB798401F20410A8C7BA17D7DB5C2F5">
    <w:name w:val="BAB798401F20410A8C7BA17D7DB5C2F5"/>
  </w:style>
  <w:style w:type="paragraph" w:customStyle="1" w:styleId="10E885CB0B734C338A22732965D4F48E">
    <w:name w:val="10E885CB0B734C338A22732965D4F48E"/>
  </w:style>
  <w:style w:type="paragraph" w:customStyle="1" w:styleId="EB18EBF5EDF34903B9432B5BD571A184">
    <w:name w:val="EB18EBF5EDF34903B9432B5BD571A184"/>
  </w:style>
  <w:style w:type="paragraph" w:customStyle="1" w:styleId="88E55EE8246F4861BBFB7F1A3CD4027F">
    <w:name w:val="88E55EE8246F4861BBFB7F1A3CD4027F"/>
  </w:style>
  <w:style w:type="paragraph" w:customStyle="1" w:styleId="93C9F1893D7A411A960FB4EECE8887EA">
    <w:name w:val="93C9F1893D7A411A960FB4EECE8887EA"/>
  </w:style>
  <w:style w:type="paragraph" w:customStyle="1" w:styleId="0F9A45553B554A28A5F7736F5EFC740B">
    <w:name w:val="0F9A45553B554A28A5F7736F5EFC740B"/>
  </w:style>
  <w:style w:type="paragraph" w:customStyle="1" w:styleId="7D434740DC4E4751A861647847FD9C9E">
    <w:name w:val="7D434740DC4E4751A861647847FD9C9E"/>
  </w:style>
  <w:style w:type="paragraph" w:customStyle="1" w:styleId="C14928428D704B0884CE868488F72853">
    <w:name w:val="C14928428D704B0884CE868488F72853"/>
  </w:style>
  <w:style w:type="paragraph" w:customStyle="1" w:styleId="FEA46E2F8EEC4D128E308C7E9142CE6F">
    <w:name w:val="FEA46E2F8EEC4D128E308C7E9142CE6F"/>
  </w:style>
  <w:style w:type="paragraph" w:customStyle="1" w:styleId="F39FC8F8F21743518F3C7E9A18AC50BA">
    <w:name w:val="F39FC8F8F21743518F3C7E9A18AC50BA"/>
  </w:style>
  <w:style w:type="paragraph" w:customStyle="1" w:styleId="B79EF3E14D074BF395C5F9921B406A57">
    <w:name w:val="B79EF3E14D074BF395C5F9921B406A57"/>
  </w:style>
  <w:style w:type="paragraph" w:customStyle="1" w:styleId="DAC68BB381CE46EFA2163067D30C395C">
    <w:name w:val="DAC68BB381CE46EFA2163067D30C395C"/>
  </w:style>
  <w:style w:type="paragraph" w:customStyle="1" w:styleId="55214D66DF7540C9B75E1A95FC3BA432">
    <w:name w:val="55214D66DF7540C9B75E1A95FC3BA432"/>
  </w:style>
  <w:style w:type="paragraph" w:customStyle="1" w:styleId="A668D493E99C4168917D3AD695B41200">
    <w:name w:val="A668D493E99C4168917D3AD695B41200"/>
  </w:style>
  <w:style w:type="paragraph" w:customStyle="1" w:styleId="322A5331D46E41178F368E64F5AB0C04">
    <w:name w:val="322A5331D46E41178F368E64F5AB0C04"/>
  </w:style>
  <w:style w:type="paragraph" w:customStyle="1" w:styleId="E6645CC3315C41A3AE5297190657EC84">
    <w:name w:val="E6645CC3315C41A3AE5297190657EC84"/>
  </w:style>
  <w:style w:type="paragraph" w:customStyle="1" w:styleId="65580E70179B43A19AC34D724B42FCF9">
    <w:name w:val="65580E70179B43A19AC34D724B42FCF9"/>
  </w:style>
  <w:style w:type="paragraph" w:customStyle="1" w:styleId="FF97DD4D33234BC6AD3D8C93471D0342">
    <w:name w:val="FF97DD4D33234BC6AD3D8C93471D0342"/>
  </w:style>
  <w:style w:type="paragraph" w:customStyle="1" w:styleId="179EF1B2682345CC9F1AA1CC34A8EC67">
    <w:name w:val="179EF1B2682345CC9F1AA1CC34A8EC67"/>
  </w:style>
  <w:style w:type="paragraph" w:customStyle="1" w:styleId="62AD3372CA4C425D95A2AF4C92C9F023">
    <w:name w:val="62AD3372CA4C425D95A2AF4C92C9F023"/>
  </w:style>
  <w:style w:type="paragraph" w:customStyle="1" w:styleId="A0138C39D46D4625B67C7041543F3D68">
    <w:name w:val="A0138C39D46D4625B67C7041543F3D68"/>
  </w:style>
  <w:style w:type="paragraph" w:customStyle="1" w:styleId="A9D20BA56ADA48FD9465C8323C7F6D2A">
    <w:name w:val="A9D20BA56ADA48FD9465C8323C7F6D2A"/>
  </w:style>
  <w:style w:type="paragraph" w:customStyle="1" w:styleId="453AE9B2FAEE43D6A561FCD874F6CCC6">
    <w:name w:val="453AE9B2FAEE43D6A561FCD874F6CCC6"/>
  </w:style>
  <w:style w:type="paragraph" w:customStyle="1" w:styleId="CAAE4D1067024CD78AA397F39A90E3BB">
    <w:name w:val="CAAE4D1067024CD78AA397F39A90E3BB"/>
  </w:style>
  <w:style w:type="paragraph" w:customStyle="1" w:styleId="A9EC4C4A69F84236B6FA0EF2E755286F">
    <w:name w:val="A9EC4C4A69F84236B6FA0EF2E755286F"/>
  </w:style>
  <w:style w:type="paragraph" w:customStyle="1" w:styleId="D928276C7B3E40A99D2E017940F70F7E">
    <w:name w:val="D928276C7B3E40A99D2E017940F70F7E"/>
  </w:style>
  <w:style w:type="paragraph" w:customStyle="1" w:styleId="C41607E7EBB74E8680023A44D0994DEE">
    <w:name w:val="C41607E7EBB74E8680023A44D0994DEE"/>
  </w:style>
  <w:style w:type="paragraph" w:customStyle="1" w:styleId="D3C00FF53C7B41869E53D6AD1EEC853E">
    <w:name w:val="D3C00FF53C7B41869E53D6AD1EEC853E"/>
  </w:style>
  <w:style w:type="paragraph" w:customStyle="1" w:styleId="80F9A7C8276F4023A6B508E338FEBAB9">
    <w:name w:val="80F9A7C8276F4023A6B508E338FEBAB9"/>
  </w:style>
  <w:style w:type="paragraph" w:customStyle="1" w:styleId="0B0BF6A987FC4280BF63B8564D566C7F">
    <w:name w:val="0B0BF6A987FC4280BF63B8564D566C7F"/>
  </w:style>
  <w:style w:type="paragraph" w:customStyle="1" w:styleId="9146A23553534B28A3CC363280A55A88">
    <w:name w:val="9146A23553534B28A3CC363280A55A88"/>
  </w:style>
  <w:style w:type="paragraph" w:customStyle="1" w:styleId="0224E6F8CF9641778CD7FAF4C244B5BE">
    <w:name w:val="0224E6F8CF9641778CD7FAF4C244B5BE"/>
  </w:style>
  <w:style w:type="paragraph" w:customStyle="1" w:styleId="2E13D84926524AE6ABDA7392A9783369">
    <w:name w:val="2E13D84926524AE6ABDA7392A9783369"/>
  </w:style>
  <w:style w:type="paragraph" w:customStyle="1" w:styleId="35AFD0A168694A99BE6F8FF8397CB72E">
    <w:name w:val="35AFD0A168694A99BE6F8FF8397CB72E"/>
  </w:style>
  <w:style w:type="paragraph" w:customStyle="1" w:styleId="516A50AF6D2A454693555EBC889E14DB">
    <w:name w:val="516A50AF6D2A454693555EBC889E14DB"/>
  </w:style>
  <w:style w:type="paragraph" w:customStyle="1" w:styleId="22C0F9312C7941248D5FE9D5E43442E8">
    <w:name w:val="22C0F9312C7941248D5FE9D5E43442E8"/>
  </w:style>
  <w:style w:type="paragraph" w:customStyle="1" w:styleId="E8A77AFCB6FA4024A812290C5644DC7F">
    <w:name w:val="E8A77AFCB6FA4024A812290C5644DC7F"/>
  </w:style>
  <w:style w:type="paragraph" w:customStyle="1" w:styleId="D1AC9F1C3CA84C33AF80D33B903BF288">
    <w:name w:val="D1AC9F1C3CA84C33AF80D33B903BF288"/>
  </w:style>
  <w:style w:type="paragraph" w:customStyle="1" w:styleId="3FA290454C3B4313853480AAA5430C32">
    <w:name w:val="3FA290454C3B4313853480AAA5430C32"/>
  </w:style>
  <w:style w:type="paragraph" w:customStyle="1" w:styleId="A773A099E23C4E949DA568CD126E8DCF">
    <w:name w:val="A773A099E23C4E949DA568CD126E8DCF"/>
  </w:style>
  <w:style w:type="paragraph" w:customStyle="1" w:styleId="0C99F7E7A33448F595B158B5C23CE37A">
    <w:name w:val="0C99F7E7A33448F595B158B5C23CE37A"/>
  </w:style>
  <w:style w:type="paragraph" w:customStyle="1" w:styleId="673E3D175C7F4982A7418402F74B5E0D">
    <w:name w:val="673E3D175C7F4982A7418402F74B5E0D"/>
  </w:style>
  <w:style w:type="paragraph" w:customStyle="1" w:styleId="B55623AA5D6D40FCBD4EAB54E51A36DB">
    <w:name w:val="B55623AA5D6D40FCBD4EAB54E51A36DB"/>
  </w:style>
  <w:style w:type="paragraph" w:customStyle="1" w:styleId="F2C0D72CE5234CFFAB70234F41744DFD">
    <w:name w:val="F2C0D72CE5234CFFAB70234F41744DFD"/>
  </w:style>
  <w:style w:type="paragraph" w:customStyle="1" w:styleId="9461F1B9B925429F964AA09649E6F029">
    <w:name w:val="9461F1B9B925429F964AA09649E6F029"/>
  </w:style>
  <w:style w:type="paragraph" w:customStyle="1" w:styleId="FAD72DD743FE43A5A0215706B830D1E2">
    <w:name w:val="FAD72DD743FE43A5A0215706B830D1E2"/>
  </w:style>
  <w:style w:type="paragraph" w:customStyle="1" w:styleId="D1BE11AFC1D94CF3A53FE65EE374FC3F">
    <w:name w:val="D1BE11AFC1D94CF3A53FE65EE374FC3F"/>
  </w:style>
  <w:style w:type="paragraph" w:customStyle="1" w:styleId="975032048BA84800962DE0A7FDB24AA1">
    <w:name w:val="975032048BA84800962DE0A7FDB24AA1"/>
  </w:style>
  <w:style w:type="paragraph" w:customStyle="1" w:styleId="9955F2DC57D14CE68B7F5CAA66B87E8E">
    <w:name w:val="9955F2DC57D14CE68B7F5CAA66B87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7138-DBE0-488E-8ADA-3CCC6B44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syllabus_template.(AR)120916.dotx</Template>
  <TotalTime>60</TotalTime>
  <Pages>5</Pages>
  <Words>2069</Words>
  <Characters>11798</Characters>
  <Application>Microsoft Office Word</Application>
  <DocSecurity>8</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Bellingham Technical College</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Robert Yost</cp:lastModifiedBy>
  <cp:revision>13</cp:revision>
  <dcterms:created xsi:type="dcterms:W3CDTF">2018-01-02T22:52:00Z</dcterms:created>
  <dcterms:modified xsi:type="dcterms:W3CDTF">2018-01-03T00:00:00Z</dcterms:modified>
</cp:coreProperties>
</file>